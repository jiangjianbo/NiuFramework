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03" w:rsidRDefault="00D64A03" w:rsidP="00C90098">
      <w:pPr>
        <w:pStyle w:val="1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概念描述</w:t>
      </w:r>
    </w:p>
    <w:p w:rsidR="00D64A03" w:rsidRDefault="00535857" w:rsidP="00D64A03">
      <w:pPr>
        <w:pStyle w:val="Body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每一个界面都是以一个或者多个数据实体为中心的系列内容的展现。</w:t>
      </w:r>
      <w:r w:rsidR="00C425B3">
        <w:rPr>
          <w:rFonts w:eastAsiaTheme="minorEastAsia" w:hint="eastAsia"/>
          <w:lang w:eastAsia="zh-CN"/>
        </w:rPr>
        <w:t>一个完整的界面包括如下的几个部分：</w:t>
      </w:r>
    </w:p>
    <w:p w:rsidR="00C425B3" w:rsidRDefault="00C425B3" w:rsidP="00C425B3">
      <w:pPr>
        <w:pStyle w:val="Body"/>
        <w:numPr>
          <w:ilvl w:val="0"/>
          <w:numId w:val="8"/>
        </w:num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模板：规定界面的布局，定义标准位置，以提供内容的显示</w:t>
      </w:r>
    </w:p>
    <w:p w:rsidR="00C425B3" w:rsidRDefault="003C7535" w:rsidP="00C425B3">
      <w:pPr>
        <w:pStyle w:val="Body"/>
        <w:numPr>
          <w:ilvl w:val="0"/>
          <w:numId w:val="8"/>
        </w:num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子模板：对模板的局部修改，一个页面</w:t>
      </w:r>
      <w:r w:rsidR="00C425B3">
        <w:rPr>
          <w:rFonts w:eastAsiaTheme="minorEastAsia" w:hint="eastAsia"/>
          <w:lang w:eastAsia="zh-CN"/>
        </w:rPr>
        <w:t>可以包含多个子模板</w:t>
      </w:r>
      <w:r>
        <w:rPr>
          <w:rFonts w:eastAsiaTheme="minorEastAsia" w:hint="eastAsia"/>
          <w:lang w:eastAsia="zh-CN"/>
        </w:rPr>
        <w:t>，实现对模板多个地方的修改</w:t>
      </w:r>
    </w:p>
    <w:p w:rsidR="00C425B3" w:rsidRDefault="00C425B3" w:rsidP="00C425B3">
      <w:pPr>
        <w:pStyle w:val="Body"/>
        <w:numPr>
          <w:ilvl w:val="0"/>
          <w:numId w:val="8"/>
        </w:num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样式：设定界面的样式风格，比如颜色，图片，预设文字等内容</w:t>
      </w:r>
    </w:p>
    <w:p w:rsidR="00C425B3" w:rsidRDefault="00C425B3" w:rsidP="00D64A03">
      <w:pPr>
        <w:pStyle w:val="Body"/>
        <w:rPr>
          <w:rFonts w:eastAsiaTheme="minorEastAsia" w:hint="eastAsia"/>
          <w:lang w:eastAsia="zh-CN"/>
        </w:rPr>
      </w:pPr>
    </w:p>
    <w:p w:rsidR="00C425B3" w:rsidRDefault="00C425B3" w:rsidP="00D64A03">
      <w:pPr>
        <w:pStyle w:val="Body"/>
        <w:rPr>
          <w:rFonts w:eastAsiaTheme="minorEastAsia" w:hint="eastAsia"/>
          <w:lang w:eastAsia="zh-CN"/>
        </w:rPr>
      </w:pPr>
    </w:p>
    <w:p w:rsidR="00C425B3" w:rsidRPr="00C425B3" w:rsidRDefault="00C425B3" w:rsidP="00D64A03">
      <w:pPr>
        <w:pStyle w:val="Body"/>
        <w:rPr>
          <w:rFonts w:eastAsiaTheme="minorEastAsia" w:hint="eastAsia"/>
          <w:lang w:eastAsia="zh-CN"/>
        </w:rPr>
      </w:pPr>
    </w:p>
    <w:p w:rsidR="00FA2A3C" w:rsidRDefault="00FA2A3C" w:rsidP="00C90098">
      <w:pPr>
        <w:pStyle w:val="1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用例描述</w:t>
      </w:r>
    </w:p>
    <w:p w:rsidR="00FA2A3C" w:rsidRPr="00FA2A3C" w:rsidRDefault="00FA2A3C" w:rsidP="00FA2A3C">
      <w:pPr>
        <w:pStyle w:val="Body"/>
        <w:rPr>
          <w:rFonts w:eastAsiaTheme="minorEastAsia" w:hint="eastAsia"/>
          <w:lang w:eastAsia="zh-CN"/>
        </w:rPr>
      </w:pPr>
    </w:p>
    <w:p w:rsidR="00C90098" w:rsidRDefault="00FA2A3C" w:rsidP="00C90098">
      <w:pPr>
        <w:pStyle w:val="1"/>
      </w:pPr>
      <w:r>
        <w:rPr>
          <w:rFonts w:eastAsiaTheme="minorEastAsia" w:hint="eastAsia"/>
          <w:lang w:eastAsia="zh-CN"/>
        </w:rPr>
        <w:lastRenderedPageBreak/>
        <w:t>用例图</w:t>
      </w:r>
      <w:r w:rsidR="00C90098" w:rsidRPr="002D7F37">
        <w:t xml:space="preserve"> </w:t>
      </w:r>
    </w:p>
    <w:p w:rsidR="003160AE" w:rsidRDefault="003160AE" w:rsidP="003160AE">
      <w:pPr>
        <w:pStyle w:val="Body"/>
      </w:pPr>
      <w:r>
        <w:t xml:space="preserve">This template allows </w:t>
      </w:r>
      <w:r w:rsidR="00276D8F">
        <w:t>using</w:t>
      </w:r>
      <w:r>
        <w:t xml:space="preserve"> </w:t>
      </w:r>
      <w:proofErr w:type="spellStart"/>
      <w:r>
        <w:t>PlantUML</w:t>
      </w:r>
      <w:proofErr w:type="spellEnd"/>
      <w:r>
        <w:t xml:space="preserve"> </w:t>
      </w:r>
      <w:r w:rsidR="00A65E00">
        <w:t xml:space="preserve">directly </w:t>
      </w:r>
      <w:r>
        <w:t xml:space="preserve">from </w:t>
      </w:r>
      <w:r w:rsidR="00A65E00">
        <w:t xml:space="preserve">MS </w:t>
      </w:r>
      <w:r>
        <w:t xml:space="preserve">Word </w:t>
      </w:r>
      <w:r w:rsidR="00B969FB">
        <w:t xml:space="preserve">2010 </w:t>
      </w:r>
      <w:r>
        <w:t xml:space="preserve">without need to </w:t>
      </w:r>
      <w:r w:rsidR="00A65E00">
        <w:t>alter</w:t>
      </w:r>
      <w:r>
        <w:t xml:space="preserve"> </w:t>
      </w:r>
      <w:r w:rsidR="00A65E00">
        <w:t xml:space="preserve">document </w:t>
      </w:r>
      <w:r>
        <w:t xml:space="preserve">templates or edit VBA </w:t>
      </w:r>
      <w:proofErr w:type="gramStart"/>
      <w:r>
        <w:t>macro's</w:t>
      </w:r>
      <w:proofErr w:type="gramEnd"/>
      <w:r>
        <w:t>.</w:t>
      </w:r>
      <w:r w:rsidR="00B969FB">
        <w:t xml:space="preserve"> </w:t>
      </w:r>
      <w:r w:rsidR="00A65E00">
        <w:t xml:space="preserve">MS Word </w:t>
      </w:r>
      <w:r w:rsidR="00B969FB">
        <w:t>Versions 20</w:t>
      </w:r>
      <w:r w:rsidR="00A65E00">
        <w:t>07</w:t>
      </w:r>
      <w:r w:rsidR="00B969FB">
        <w:t xml:space="preserve"> and 2013 might work, but are not tested.</w:t>
      </w:r>
    </w:p>
    <w:p w:rsidR="00682088" w:rsidRDefault="00682088" w:rsidP="00682088">
      <w:pPr>
        <w:pStyle w:val="Body"/>
      </w:pPr>
    </w:p>
    <w:p w:rsidR="00682088" w:rsidRDefault="00682088" w:rsidP="00682088">
      <w:pPr>
        <w:pStyle w:val="2"/>
      </w:pPr>
      <w:r>
        <w:t>Example</w:t>
      </w:r>
    </w:p>
    <w:p w:rsidR="00682088" w:rsidRPr="003160AE" w:rsidRDefault="00682088" w:rsidP="003160AE">
      <w:pPr>
        <w:pStyle w:val="Body"/>
      </w:pPr>
    </w:p>
    <w:p w:rsidR="00C90098" w:rsidRDefault="00C90098" w:rsidP="00C90098">
      <w:pPr>
        <w:pStyle w:val="PlantUML"/>
      </w:pPr>
    </w:p>
    <w:p w:rsidR="00C90098" w:rsidRDefault="00C90098" w:rsidP="000C6811">
      <w:pPr>
        <w:pStyle w:val="PlantUML"/>
      </w:pPr>
      <w:r>
        <w:br/>
        <w:t>@startuml</w:t>
      </w:r>
    </w:p>
    <w:p w:rsidR="00C90098" w:rsidRDefault="00C90098" w:rsidP="000C6811">
      <w:pPr>
        <w:pStyle w:val="PlantUML"/>
      </w:pPr>
      <w:r>
        <w:t>actor User</w:t>
      </w:r>
    </w:p>
    <w:p w:rsidR="00C90098" w:rsidRDefault="00C90098" w:rsidP="000C6811">
      <w:pPr>
        <w:pStyle w:val="PlantUML"/>
      </w:pPr>
      <w:r>
        <w:t>participant Word</w:t>
      </w:r>
    </w:p>
    <w:p w:rsidR="00C90098" w:rsidRDefault="00C90098" w:rsidP="000C6811">
      <w:pPr>
        <w:pStyle w:val="PlantUML"/>
      </w:pPr>
      <w:r>
        <w:t>participant PlantUML</w:t>
      </w:r>
    </w:p>
    <w:p w:rsidR="00C90098" w:rsidRDefault="00594D50" w:rsidP="007B1619">
      <w:pPr>
        <w:pStyle w:val="PlantUML"/>
      </w:pPr>
      <w:r>
        <w:t>User--&gt;Word: Type text\n</w:t>
      </w:r>
      <w:r w:rsidR="00C90098">
        <w:t>startuml…enduml</w:t>
      </w:r>
    </w:p>
    <w:p w:rsidR="00594D50" w:rsidRDefault="00594D50" w:rsidP="000C6811">
      <w:pPr>
        <w:pStyle w:val="PlantUML"/>
      </w:pPr>
    </w:p>
    <w:p w:rsidR="00C90098" w:rsidRDefault="00C90098" w:rsidP="000C6811">
      <w:pPr>
        <w:pStyle w:val="PlantUML"/>
      </w:pPr>
    </w:p>
    <w:p w:rsidR="00C90098" w:rsidRDefault="00C90098" w:rsidP="000C6811">
      <w:pPr>
        <w:pStyle w:val="PlantUML"/>
      </w:pPr>
      <w:r>
        <w:t>User--&gt;Word: Click [Add-ins:Uml]</w:t>
      </w:r>
    </w:p>
    <w:p w:rsidR="00C90098" w:rsidRDefault="00C90098" w:rsidP="000C6811">
      <w:pPr>
        <w:pStyle w:val="PlantUML"/>
      </w:pPr>
      <w:r>
        <w:t>activate Word</w:t>
      </w:r>
    </w:p>
    <w:p w:rsidR="00C90098" w:rsidRDefault="00C90098" w:rsidP="000C6811">
      <w:pPr>
        <w:pStyle w:val="PlantUML"/>
      </w:pPr>
      <w:r>
        <w:t>Word--&gt;PlantUML: Generate pictures</w:t>
      </w:r>
    </w:p>
    <w:p w:rsidR="00C90098" w:rsidRDefault="00C90098" w:rsidP="000C6811">
      <w:pPr>
        <w:pStyle w:val="PlantUML"/>
      </w:pPr>
      <w:r>
        <w:t>activate PlantUML</w:t>
      </w:r>
    </w:p>
    <w:p w:rsidR="00C90098" w:rsidRDefault="00C90098" w:rsidP="000C6811">
      <w:pPr>
        <w:pStyle w:val="PlantUML"/>
      </w:pPr>
      <w:r>
        <w:t>PlantUML--//Word: Done</w:t>
      </w:r>
    </w:p>
    <w:p w:rsidR="00C90098" w:rsidRDefault="00C90098" w:rsidP="000C6811">
      <w:pPr>
        <w:pStyle w:val="PlantUML"/>
      </w:pPr>
      <w:r>
        <w:t>deactivate PlantUML</w:t>
      </w:r>
    </w:p>
    <w:p w:rsidR="00C90098" w:rsidRDefault="00C90098" w:rsidP="000C6811">
      <w:pPr>
        <w:pStyle w:val="PlantUML"/>
      </w:pPr>
      <w:r>
        <w:t>deactivate Word</w:t>
      </w:r>
    </w:p>
    <w:p w:rsidR="00C90098" w:rsidRDefault="00C90098" w:rsidP="000C6811">
      <w:pPr>
        <w:pStyle w:val="PlantUML"/>
      </w:pPr>
      <w:r>
        <w:t>User-&gt;User: ;-) pictures!</w:t>
      </w:r>
    </w:p>
    <w:p w:rsidR="00C90098" w:rsidRDefault="00C90098" w:rsidP="000C6811">
      <w:pPr>
        <w:pStyle w:val="PlantUML"/>
      </w:pPr>
      <w:r>
        <w:t>@enduml</w:t>
      </w:r>
    </w:p>
    <w:p w:rsidR="000C6811" w:rsidRDefault="000C6811" w:rsidP="000C6811">
      <w:pPr>
        <w:pStyle w:val="PlantUMLImg"/>
      </w:pPr>
      <w:r>
        <w:rPr>
          <w:noProof/>
          <w:lang w:eastAsia="zh-CN"/>
        </w:rPr>
        <w:drawing>
          <wp:inline distT="0" distB="0" distL="0" distR="0">
            <wp:extent cx="3257550" cy="3495675"/>
            <wp:effectExtent l="0" t="0" r="0" b="9525"/>
            <wp:docPr id="13" name="Picture 13" descr="Generated by PlantU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1" w:rsidRDefault="000C6811" w:rsidP="00594D50">
      <w:pPr>
        <w:pStyle w:val="PlantUMLImg"/>
      </w:pPr>
    </w:p>
    <w:p w:rsidR="00C90098" w:rsidRDefault="00C90098" w:rsidP="00C90098">
      <w:pPr>
        <w:pStyle w:val="2"/>
        <w:tabs>
          <w:tab w:val="clear" w:pos="360"/>
        </w:tabs>
      </w:pPr>
      <w:r>
        <w:t>Installation</w:t>
      </w:r>
    </w:p>
    <w:p w:rsidR="00C90098" w:rsidRDefault="00C90098" w:rsidP="00C90098">
      <w:pPr>
        <w:pStyle w:val="Body"/>
      </w:pPr>
      <w:r>
        <w:t xml:space="preserve">First time: </w:t>
      </w:r>
    </w:p>
    <w:p w:rsidR="00C90098" w:rsidRDefault="00C90098" w:rsidP="00C90098">
      <w:pPr>
        <w:pStyle w:val="Body"/>
        <w:numPr>
          <w:ilvl w:val="0"/>
          <w:numId w:val="4"/>
        </w:numPr>
      </w:pPr>
      <w:r>
        <w:t>install this template in Word</w:t>
      </w:r>
    </w:p>
    <w:p w:rsidR="00C90098" w:rsidRDefault="00C90098" w:rsidP="00C90098">
      <w:pPr>
        <w:pStyle w:val="Body"/>
        <w:numPr>
          <w:ilvl w:val="1"/>
          <w:numId w:val="4"/>
        </w:numPr>
      </w:pPr>
      <w:r>
        <w:t>copy this (</w:t>
      </w:r>
      <w:proofErr w:type="spellStart"/>
      <w:r>
        <w:t>docm</w:t>
      </w:r>
      <w:proofErr w:type="spellEnd"/>
      <w:r>
        <w:t xml:space="preserve">) file in </w:t>
      </w:r>
      <w:proofErr w:type="spellStart"/>
      <w:r>
        <w:t>to</w:t>
      </w:r>
      <w:proofErr w:type="spellEnd"/>
      <w:r>
        <w:t xml:space="preserve"> </w:t>
      </w:r>
      <w:r w:rsidRPr="00C90098">
        <w:t>%</w:t>
      </w:r>
      <w:proofErr w:type="spellStart"/>
      <w:r w:rsidRPr="00C90098">
        <w:t>appdata</w:t>
      </w:r>
      <w:proofErr w:type="spellEnd"/>
      <w:r w:rsidRPr="00C90098">
        <w:t>%\Microsoft\Word\STARTUP</w:t>
      </w:r>
    </w:p>
    <w:p w:rsidR="00C90098" w:rsidRDefault="00C90098" w:rsidP="00C90098">
      <w:pPr>
        <w:pStyle w:val="Body"/>
        <w:numPr>
          <w:ilvl w:val="0"/>
          <w:numId w:val="4"/>
        </w:numPr>
      </w:pPr>
      <w:r>
        <w:t>install Plantuml.jar in %</w:t>
      </w:r>
      <w:proofErr w:type="spellStart"/>
      <w:r>
        <w:t>appdata</w:t>
      </w:r>
      <w:proofErr w:type="spellEnd"/>
      <w:r>
        <w:t>%</w:t>
      </w:r>
    </w:p>
    <w:p w:rsidR="00C90098" w:rsidRDefault="00C90098" w:rsidP="00C90098">
      <w:pPr>
        <w:pStyle w:val="Body"/>
        <w:numPr>
          <w:ilvl w:val="0"/>
          <w:numId w:val="4"/>
        </w:numPr>
      </w:pPr>
      <w:r>
        <w:t xml:space="preserve">install </w:t>
      </w:r>
      <w:proofErr w:type="spellStart"/>
      <w:r>
        <w:t>GraphViz</w:t>
      </w:r>
      <w:proofErr w:type="spellEnd"/>
    </w:p>
    <w:p w:rsidR="00B937A8" w:rsidRDefault="00CC0592" w:rsidP="0026756D">
      <w:pPr>
        <w:pStyle w:val="Body"/>
        <w:numPr>
          <w:ilvl w:val="1"/>
          <w:numId w:val="4"/>
        </w:numPr>
      </w:pPr>
      <w:hyperlink r:id="rId8" w:history="1">
        <w:r w:rsidR="00B937A8">
          <w:rPr>
            <w:rStyle w:val="a7"/>
          </w:rPr>
          <w:t>http://www.graphviz.org/Download_windows.php</w:t>
        </w:r>
      </w:hyperlink>
    </w:p>
    <w:p w:rsidR="00B937A8" w:rsidRDefault="00B937A8" w:rsidP="00B937A8">
      <w:pPr>
        <w:pStyle w:val="Body"/>
        <w:numPr>
          <w:ilvl w:val="2"/>
          <w:numId w:val="4"/>
        </w:numPr>
      </w:pPr>
      <w:r>
        <w:lastRenderedPageBreak/>
        <w:t xml:space="preserve">use installer if you have rights to install applications; this will install </w:t>
      </w:r>
      <w:proofErr w:type="spellStart"/>
      <w:r>
        <w:t>graphviz</w:t>
      </w:r>
      <w:proofErr w:type="spellEnd"/>
      <w:r>
        <w:t xml:space="preserve"> in your program files (x86)</w:t>
      </w:r>
    </w:p>
    <w:p w:rsidR="00B937A8" w:rsidRDefault="00B937A8" w:rsidP="00B937A8">
      <w:pPr>
        <w:pStyle w:val="Body"/>
        <w:numPr>
          <w:ilvl w:val="2"/>
          <w:numId w:val="4"/>
        </w:numPr>
      </w:pPr>
      <w:r>
        <w:t>use zip for portable installation</w:t>
      </w:r>
    </w:p>
    <w:p w:rsidR="00F53DD5" w:rsidRDefault="00B937A8" w:rsidP="00F53DD5">
      <w:pPr>
        <w:pStyle w:val="Body"/>
        <w:numPr>
          <w:ilvl w:val="3"/>
          <w:numId w:val="4"/>
        </w:numPr>
      </w:pPr>
      <w:r>
        <w:t>extract in %</w:t>
      </w:r>
      <w:proofErr w:type="spellStart"/>
      <w:r>
        <w:t>appdata</w:t>
      </w:r>
      <w:proofErr w:type="spellEnd"/>
      <w:r>
        <w:t>%</w:t>
      </w:r>
      <w:r w:rsidR="00260312">
        <w:t xml:space="preserve"> </w:t>
      </w:r>
    </w:p>
    <w:p w:rsidR="00260312" w:rsidRDefault="00260312" w:rsidP="00B937A8">
      <w:pPr>
        <w:pStyle w:val="Body"/>
        <w:numPr>
          <w:ilvl w:val="3"/>
          <w:numId w:val="4"/>
        </w:numPr>
      </w:pPr>
      <w:r>
        <w:t>(executable is then in %</w:t>
      </w:r>
      <w:proofErr w:type="spellStart"/>
      <w:r>
        <w:t>appdata</w:t>
      </w:r>
      <w:proofErr w:type="spellEnd"/>
      <w:r>
        <w:t>%\release\bin\dot.exe)</w:t>
      </w:r>
    </w:p>
    <w:p w:rsidR="00C90098" w:rsidRDefault="00C90098" w:rsidP="00C90098">
      <w:pPr>
        <w:pStyle w:val="Body"/>
        <w:numPr>
          <w:ilvl w:val="1"/>
          <w:numId w:val="4"/>
        </w:numPr>
      </w:pPr>
      <w:r>
        <w:t xml:space="preserve">if </w:t>
      </w:r>
      <w:r w:rsidR="00260312">
        <w:t xml:space="preserve">alternative </w:t>
      </w:r>
      <w:r>
        <w:t xml:space="preserve">portable installation, please set </w:t>
      </w:r>
      <w:r>
        <w:rPr>
          <w:rStyle w:val="HTML"/>
          <w:color w:val="000000"/>
          <w:shd w:val="clear" w:color="auto" w:fill="DFDCD3"/>
        </w:rPr>
        <w:t>GRAPHVIZ_DOT</w:t>
      </w:r>
      <w:r>
        <w:rPr>
          <w:rStyle w:val="apple-converted-space"/>
          <w:color w:val="000000"/>
          <w:sz w:val="27"/>
          <w:szCs w:val="27"/>
          <w:shd w:val="clear" w:color="auto" w:fill="DFDCD3"/>
        </w:rPr>
        <w:t xml:space="preserve">  </w:t>
      </w:r>
      <w:r>
        <w:t>to location of DOT.EXE</w:t>
      </w:r>
    </w:p>
    <w:p w:rsidR="003160AE" w:rsidRDefault="00C90098" w:rsidP="003160AE">
      <w:proofErr w:type="gramStart"/>
      <w:r>
        <w:t>restart</w:t>
      </w:r>
      <w:proofErr w:type="gramEnd"/>
      <w:r>
        <w:t xml:space="preserve"> Word. You now should have a </w:t>
      </w:r>
      <w:proofErr w:type="spellStart"/>
      <w:r>
        <w:t>PlantUML</w:t>
      </w:r>
      <w:proofErr w:type="spellEnd"/>
      <w:r>
        <w:t xml:space="preserve"> menu!</w:t>
      </w:r>
      <w:r w:rsidR="003160AE" w:rsidRPr="003160AE">
        <w:t xml:space="preserve"> </w:t>
      </w:r>
    </w:p>
    <w:p w:rsidR="003160AE" w:rsidRPr="00A262CA" w:rsidRDefault="003160AE" w:rsidP="00A262CA">
      <w:pPr>
        <w:pStyle w:val="PlantUML"/>
      </w:pPr>
    </w:p>
    <w:p w:rsidR="003160AE" w:rsidRDefault="003160AE" w:rsidP="003160AE">
      <w:pPr>
        <w:pStyle w:val="PlantUML"/>
      </w:pPr>
      <w:r>
        <w:br/>
        <w:t>@startuml</w:t>
      </w:r>
    </w:p>
    <w:p w:rsidR="003160AE" w:rsidRDefault="003160AE" w:rsidP="003160AE">
      <w:pPr>
        <w:pStyle w:val="PlantUML"/>
      </w:pPr>
      <w:r>
        <w:t>actor User</w:t>
      </w:r>
    </w:p>
    <w:p w:rsidR="003160AE" w:rsidRDefault="003160AE" w:rsidP="003160AE">
      <w:pPr>
        <w:pStyle w:val="PlantUML"/>
      </w:pPr>
      <w:r>
        <w:t>participant Word</w:t>
      </w:r>
    </w:p>
    <w:p w:rsidR="003160AE" w:rsidRDefault="003160AE" w:rsidP="003160AE">
      <w:pPr>
        <w:pStyle w:val="PlantUML"/>
      </w:pPr>
      <w:r>
        <w:t>participant PlantUML</w:t>
      </w:r>
    </w:p>
    <w:p w:rsidR="003160AE" w:rsidRDefault="003160AE" w:rsidP="003160AE">
      <w:pPr>
        <w:pStyle w:val="PlantUML"/>
      </w:pPr>
      <w:r>
        <w:t>User--&gt;Word: Type text\nstartuml…enduml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User--&gt;Word: Click [Add-ins:Uml]</w:t>
      </w:r>
    </w:p>
    <w:p w:rsidR="003160AE" w:rsidRDefault="003160AE" w:rsidP="003160AE">
      <w:pPr>
        <w:pStyle w:val="PlantUML"/>
      </w:pPr>
      <w:r>
        <w:t>activate Word</w:t>
      </w:r>
    </w:p>
    <w:p w:rsidR="003160AE" w:rsidRDefault="003160AE" w:rsidP="003160AE">
      <w:pPr>
        <w:pStyle w:val="PlantUML"/>
      </w:pPr>
      <w:r>
        <w:t>Word--&gt;PlantUML: Generate pictures</w:t>
      </w:r>
    </w:p>
    <w:p w:rsidR="003160AE" w:rsidRDefault="003160AE" w:rsidP="003160AE">
      <w:pPr>
        <w:pStyle w:val="PlantUML"/>
      </w:pPr>
      <w:r>
        <w:t>activate PlantUML</w:t>
      </w:r>
    </w:p>
    <w:p w:rsidR="003160AE" w:rsidRDefault="003160AE" w:rsidP="003160AE">
      <w:pPr>
        <w:pStyle w:val="PlantUML"/>
      </w:pPr>
      <w:r>
        <w:t>PlantUML--//Word: Done</w:t>
      </w:r>
    </w:p>
    <w:p w:rsidR="003160AE" w:rsidRDefault="003160AE" w:rsidP="003160AE">
      <w:pPr>
        <w:pStyle w:val="PlantUML"/>
      </w:pPr>
      <w:r>
        <w:t>deactivate PlantUML</w:t>
      </w:r>
    </w:p>
    <w:p w:rsidR="003160AE" w:rsidRDefault="003160AE" w:rsidP="003160AE">
      <w:pPr>
        <w:pStyle w:val="PlantUML"/>
      </w:pPr>
      <w:r>
        <w:t>deactivate Word</w:t>
      </w:r>
    </w:p>
    <w:p w:rsidR="003160AE" w:rsidRDefault="003160AE" w:rsidP="003160AE">
      <w:pPr>
        <w:pStyle w:val="PlantUML"/>
      </w:pPr>
      <w:r>
        <w:t>User-&gt;User: ;-) pictures!</w:t>
      </w:r>
    </w:p>
    <w:p w:rsidR="003160AE" w:rsidRDefault="003160AE" w:rsidP="003160AE">
      <w:pPr>
        <w:pStyle w:val="PlantUML"/>
      </w:pPr>
      <w:r>
        <w:t>@enduml</w:t>
      </w:r>
    </w:p>
    <w:p w:rsidR="003160AE" w:rsidRDefault="003160AE" w:rsidP="003160AE">
      <w:pPr>
        <w:pStyle w:val="PlantUMLImg"/>
      </w:pPr>
      <w:r>
        <w:rPr>
          <w:noProof/>
          <w:lang w:eastAsia="zh-CN"/>
        </w:rPr>
        <w:drawing>
          <wp:inline distT="0" distB="0" distL="0" distR="0">
            <wp:extent cx="3257550" cy="3495675"/>
            <wp:effectExtent l="0" t="0" r="0" b="9525"/>
            <wp:docPr id="14" name="Picture 14" descr="Description: Generated by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Generated by PlantUM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E" w:rsidRDefault="003160AE" w:rsidP="003160AE">
      <w:pPr>
        <w:pStyle w:val="PlantUMLImg"/>
      </w:pPr>
    </w:p>
    <w:p w:rsidR="003160AE" w:rsidRDefault="003160AE" w:rsidP="003160AE">
      <w:pPr>
        <w:pStyle w:val="2"/>
        <w:numPr>
          <w:ilvl w:val="1"/>
          <w:numId w:val="5"/>
        </w:numPr>
        <w:tabs>
          <w:tab w:val="left" w:pos="720"/>
        </w:tabs>
      </w:pPr>
      <w:r>
        <w:t>Installation</w:t>
      </w:r>
    </w:p>
    <w:p w:rsidR="003160AE" w:rsidRDefault="003160AE" w:rsidP="003160AE">
      <w:pPr>
        <w:pStyle w:val="Body"/>
      </w:pPr>
      <w:r>
        <w:t xml:space="preserve">First time: </w:t>
      </w:r>
    </w:p>
    <w:p w:rsidR="003160AE" w:rsidRDefault="003160AE" w:rsidP="003160AE">
      <w:pPr>
        <w:pStyle w:val="Body"/>
        <w:numPr>
          <w:ilvl w:val="0"/>
          <w:numId w:val="6"/>
        </w:numPr>
      </w:pPr>
      <w:r>
        <w:t>install this template in Word</w:t>
      </w:r>
    </w:p>
    <w:p w:rsidR="003160AE" w:rsidRDefault="003160AE" w:rsidP="003160AE">
      <w:pPr>
        <w:pStyle w:val="Body"/>
        <w:numPr>
          <w:ilvl w:val="1"/>
          <w:numId w:val="6"/>
        </w:numPr>
      </w:pPr>
      <w:r>
        <w:t>copy this (</w:t>
      </w:r>
      <w:proofErr w:type="spellStart"/>
      <w:r>
        <w:t>dotm</w:t>
      </w:r>
      <w:proofErr w:type="spellEnd"/>
      <w:r>
        <w:t xml:space="preserve">) file in </w:t>
      </w:r>
      <w:proofErr w:type="spellStart"/>
      <w:r>
        <w:t>to</w:t>
      </w:r>
      <w:proofErr w:type="spellEnd"/>
      <w:r>
        <w:t xml:space="preserve"> %</w:t>
      </w:r>
      <w:proofErr w:type="spellStart"/>
      <w:r>
        <w:t>appdata</w:t>
      </w:r>
      <w:proofErr w:type="spellEnd"/>
      <w:r>
        <w:t>%\Microsoft\Word\STARTUP</w:t>
      </w:r>
    </w:p>
    <w:p w:rsidR="003160AE" w:rsidRDefault="003160AE" w:rsidP="003160AE">
      <w:pPr>
        <w:pStyle w:val="Body"/>
        <w:numPr>
          <w:ilvl w:val="1"/>
          <w:numId w:val="6"/>
        </w:numPr>
      </w:pPr>
      <w:r>
        <w:t>note: .</w:t>
      </w:r>
      <w:proofErr w:type="spellStart"/>
      <w:r>
        <w:t>dotm</w:t>
      </w:r>
      <w:proofErr w:type="spellEnd"/>
      <w:r>
        <w:t xml:space="preserve"> = Word Doc Template (office 2007/2010) with Macro's enabled</w:t>
      </w:r>
    </w:p>
    <w:p w:rsidR="003160AE" w:rsidRDefault="003160AE" w:rsidP="003160AE">
      <w:pPr>
        <w:pStyle w:val="Body"/>
        <w:numPr>
          <w:ilvl w:val="0"/>
          <w:numId w:val="6"/>
        </w:numPr>
      </w:pPr>
      <w:r>
        <w:t>install Plantuml.jar in %</w:t>
      </w:r>
      <w:proofErr w:type="spellStart"/>
      <w:r>
        <w:t>appdata</w:t>
      </w:r>
      <w:proofErr w:type="spellEnd"/>
      <w:r>
        <w:t>%</w:t>
      </w:r>
    </w:p>
    <w:p w:rsidR="003160AE" w:rsidRDefault="003160AE" w:rsidP="003160AE">
      <w:pPr>
        <w:pStyle w:val="Body"/>
        <w:numPr>
          <w:ilvl w:val="0"/>
          <w:numId w:val="6"/>
        </w:numPr>
      </w:pPr>
      <w:r>
        <w:t xml:space="preserve">install </w:t>
      </w:r>
      <w:proofErr w:type="spellStart"/>
      <w:r>
        <w:t>GraphViz</w:t>
      </w:r>
      <w:proofErr w:type="spellEnd"/>
    </w:p>
    <w:p w:rsidR="003160AE" w:rsidRDefault="00CC0592" w:rsidP="003160AE">
      <w:pPr>
        <w:pStyle w:val="Body"/>
        <w:numPr>
          <w:ilvl w:val="1"/>
          <w:numId w:val="6"/>
        </w:numPr>
      </w:pPr>
      <w:hyperlink r:id="rId9" w:history="1">
        <w:r w:rsidR="003160AE">
          <w:rPr>
            <w:rStyle w:val="a7"/>
          </w:rPr>
          <w:t>http://www.graphviz.org/Download_windows.php</w:t>
        </w:r>
      </w:hyperlink>
    </w:p>
    <w:p w:rsidR="003160AE" w:rsidRDefault="003160AE" w:rsidP="003160AE">
      <w:pPr>
        <w:pStyle w:val="Body"/>
        <w:numPr>
          <w:ilvl w:val="2"/>
          <w:numId w:val="6"/>
        </w:numPr>
      </w:pPr>
      <w:r>
        <w:t xml:space="preserve">use installer if you have rights to install applications; this will install </w:t>
      </w:r>
      <w:proofErr w:type="spellStart"/>
      <w:r>
        <w:t>graphviz</w:t>
      </w:r>
      <w:proofErr w:type="spellEnd"/>
      <w:r>
        <w:t xml:space="preserve"> in your program files (x86)</w:t>
      </w:r>
    </w:p>
    <w:p w:rsidR="003160AE" w:rsidRDefault="003160AE" w:rsidP="003160AE">
      <w:pPr>
        <w:pStyle w:val="Body"/>
        <w:numPr>
          <w:ilvl w:val="2"/>
          <w:numId w:val="6"/>
        </w:numPr>
      </w:pPr>
      <w:r>
        <w:lastRenderedPageBreak/>
        <w:t>use zip for portable installation</w:t>
      </w:r>
    </w:p>
    <w:p w:rsidR="003160AE" w:rsidRDefault="003160AE" w:rsidP="003160AE">
      <w:pPr>
        <w:pStyle w:val="Body"/>
        <w:numPr>
          <w:ilvl w:val="3"/>
          <w:numId w:val="6"/>
        </w:numPr>
      </w:pPr>
      <w:r>
        <w:t>extract in %</w:t>
      </w:r>
      <w:proofErr w:type="spellStart"/>
      <w:r>
        <w:t>appdata</w:t>
      </w:r>
      <w:proofErr w:type="spellEnd"/>
      <w:r>
        <w:t xml:space="preserve">% </w:t>
      </w:r>
    </w:p>
    <w:p w:rsidR="003160AE" w:rsidRDefault="003160AE" w:rsidP="003160AE">
      <w:pPr>
        <w:pStyle w:val="Body"/>
        <w:numPr>
          <w:ilvl w:val="3"/>
          <w:numId w:val="6"/>
        </w:numPr>
      </w:pPr>
      <w:r>
        <w:t>(executable is then in %</w:t>
      </w:r>
      <w:proofErr w:type="spellStart"/>
      <w:r>
        <w:t>appdata</w:t>
      </w:r>
      <w:proofErr w:type="spellEnd"/>
      <w:r>
        <w:t>%\release\bin\dot.exe)</w:t>
      </w:r>
    </w:p>
    <w:p w:rsidR="003160AE" w:rsidRDefault="003160AE" w:rsidP="003160AE">
      <w:pPr>
        <w:pStyle w:val="Body"/>
        <w:numPr>
          <w:ilvl w:val="1"/>
          <w:numId w:val="6"/>
        </w:numPr>
      </w:pPr>
      <w:r>
        <w:t xml:space="preserve">if alternative portable installation, please set </w:t>
      </w:r>
      <w:r>
        <w:rPr>
          <w:rStyle w:val="HTML"/>
          <w:color w:val="000000"/>
          <w:shd w:val="clear" w:color="auto" w:fill="DFDCD3"/>
        </w:rPr>
        <w:t>GRAPHVIZ_DOT</w:t>
      </w:r>
      <w:r>
        <w:rPr>
          <w:rStyle w:val="apple-converted-space"/>
          <w:color w:val="000000"/>
          <w:sz w:val="27"/>
          <w:szCs w:val="27"/>
          <w:shd w:val="clear" w:color="auto" w:fill="DFDCD3"/>
        </w:rPr>
        <w:t xml:space="preserve">  </w:t>
      </w:r>
      <w:r>
        <w:t>to location of DOT.EXE</w:t>
      </w:r>
    </w:p>
    <w:p w:rsidR="003160AE" w:rsidRDefault="003160AE" w:rsidP="003160AE">
      <w:pPr>
        <w:pStyle w:val="Body"/>
        <w:numPr>
          <w:ilvl w:val="0"/>
          <w:numId w:val="6"/>
        </w:numPr>
      </w:pPr>
      <w:proofErr w:type="gramStart"/>
      <w:r>
        <w:t>restart</w:t>
      </w:r>
      <w:proofErr w:type="gramEnd"/>
      <w:r>
        <w:t xml:space="preserve"> Word. You now should have a </w:t>
      </w:r>
      <w:proofErr w:type="spellStart"/>
      <w:r>
        <w:t>PlantUML</w:t>
      </w:r>
      <w:proofErr w:type="spellEnd"/>
      <w:r>
        <w:t xml:space="preserve"> menu!</w:t>
      </w:r>
    </w:p>
    <w:p w:rsidR="003160AE" w:rsidRDefault="003160AE" w:rsidP="003160AE">
      <w:pPr>
        <w:pStyle w:val="Body"/>
      </w:pPr>
    </w:p>
    <w:p w:rsidR="003160AE" w:rsidRDefault="003160AE" w:rsidP="003160AE">
      <w:pPr>
        <w:pStyle w:val="Body"/>
      </w:pPr>
    </w:p>
    <w:p w:rsidR="003160AE" w:rsidRDefault="003160AE" w:rsidP="003160AE">
      <w:pPr>
        <w:pStyle w:val="2"/>
        <w:numPr>
          <w:ilvl w:val="1"/>
          <w:numId w:val="5"/>
        </w:numPr>
        <w:tabs>
          <w:tab w:val="num" w:pos="360"/>
        </w:tabs>
      </w:pPr>
      <w:r>
        <w:t>Using</w:t>
      </w:r>
    </w:p>
    <w:p w:rsidR="003160AE" w:rsidRDefault="003160AE" w:rsidP="003160AE">
      <w:r>
        <w:t>Once installed, a special menu (</w:t>
      </w:r>
      <w:proofErr w:type="spellStart"/>
      <w:r>
        <w:t>PlantUML</w:t>
      </w:r>
      <w:proofErr w:type="spellEnd"/>
      <w:r>
        <w:t xml:space="preserve">) should be </w:t>
      </w:r>
      <w:proofErr w:type="spellStart"/>
      <w:r>
        <w:t>availabe</w:t>
      </w:r>
      <w:proofErr w:type="spellEnd"/>
      <w:r>
        <w:t xml:space="preserve"> in Word.</w:t>
      </w:r>
    </w:p>
    <w:p w:rsidR="003160AE" w:rsidRDefault="003160AE" w:rsidP="003160AE">
      <w:r>
        <w:rPr>
          <w:noProof/>
          <w:lang w:eastAsia="zh-CN"/>
        </w:rPr>
        <w:drawing>
          <wp:inline distT="0" distB="0" distL="0" distR="0">
            <wp:extent cx="594360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E" w:rsidRDefault="003160AE" w:rsidP="003160AE">
      <w:r>
        <w:t xml:space="preserve">P </w:t>
      </w:r>
      <w:proofErr w:type="gramStart"/>
      <w:r>
        <w:t xml:space="preserve">= </w:t>
      </w:r>
      <w:r>
        <w:rPr>
          <w:noProof/>
          <w:lang w:eastAsia="zh-CN"/>
        </w:rPr>
        <w:drawing>
          <wp:inline distT="0" distB="0" distL="0" distR="0">
            <wp:extent cx="32385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>
        <w:t xml:space="preserve"> : show paragraph marks</w:t>
      </w:r>
    </w:p>
    <w:p w:rsidR="003160AE" w:rsidRDefault="003160AE" w:rsidP="003160AE">
      <w:r>
        <w:t xml:space="preserve">Show </w:t>
      </w:r>
      <w:proofErr w:type="spellStart"/>
      <w:r>
        <w:t>PlantUML</w:t>
      </w:r>
      <w:proofErr w:type="spellEnd"/>
      <w:r>
        <w:t xml:space="preserve">: reveal (green text) of </w:t>
      </w:r>
      <w:proofErr w:type="spellStart"/>
      <w:r>
        <w:t>PlantUML</w:t>
      </w:r>
      <w:proofErr w:type="spellEnd"/>
      <w:r>
        <w:t xml:space="preserve"> image sources (for editing)</w:t>
      </w:r>
    </w:p>
    <w:p w:rsidR="003160AE" w:rsidRDefault="003160AE" w:rsidP="003160AE">
      <w:r>
        <w:t xml:space="preserve">Hide </w:t>
      </w:r>
      <w:proofErr w:type="spellStart"/>
      <w:proofErr w:type="gramStart"/>
      <w:r>
        <w:t>PlantUML</w:t>
      </w:r>
      <w:proofErr w:type="spellEnd"/>
      <w:r>
        <w:t xml:space="preserve"> :</w:t>
      </w:r>
      <w:proofErr w:type="gramEnd"/>
      <w:r>
        <w:t xml:space="preserve"> hide source, just show generated pictures (before releasing a document for review/UCC)</w:t>
      </w:r>
    </w:p>
    <w:p w:rsidR="003160AE" w:rsidRDefault="003160AE" w:rsidP="003160AE">
      <w:proofErr w:type="gramStart"/>
      <w:r>
        <w:t>UML.1 :</w:t>
      </w:r>
      <w:proofErr w:type="gramEnd"/>
      <w:r>
        <w:t xml:space="preserve"> Generate current diagram (cursor in green </w:t>
      </w:r>
      <w:proofErr w:type="spellStart"/>
      <w:r>
        <w:t>PlantUML</w:t>
      </w:r>
      <w:proofErr w:type="spellEnd"/>
      <w:r>
        <w:t xml:space="preserve"> definition)</w:t>
      </w:r>
    </w:p>
    <w:p w:rsidR="003160AE" w:rsidRDefault="003160AE" w:rsidP="003160AE">
      <w:r>
        <w:t>UML.</w:t>
      </w:r>
      <w:proofErr w:type="gramStart"/>
      <w:r>
        <w:t>* :</w:t>
      </w:r>
      <w:proofErr w:type="gramEnd"/>
      <w:r>
        <w:t xml:space="preserve"> Generate all (note: this may take seconds up to a minute for 100+ pictures). Press Ctrl-Break to abort.</w:t>
      </w:r>
    </w:p>
    <w:p w:rsidR="00682088" w:rsidRDefault="00682088" w:rsidP="00682088">
      <w:pPr>
        <w:pStyle w:val="Body"/>
      </w:pPr>
    </w:p>
    <w:p w:rsidR="00682088" w:rsidRDefault="00682088" w:rsidP="00682088">
      <w:pPr>
        <w:pStyle w:val="2"/>
      </w:pPr>
      <w:r>
        <w:t>About word template</w:t>
      </w:r>
    </w:p>
    <w:p w:rsidR="00682088" w:rsidRDefault="00682088" w:rsidP="00682088">
      <w:r>
        <w:t>This document contains VBA scripts (based on plantuml007.bas).</w:t>
      </w:r>
    </w:p>
    <w:p w:rsidR="00682088" w:rsidRDefault="00682088" w:rsidP="00682088">
      <w:pPr>
        <w:pStyle w:val="Body"/>
      </w:pPr>
      <w:r>
        <w:t>Improvements made by Adriaan van den Brand:</w:t>
      </w:r>
    </w:p>
    <w:p w:rsidR="00B969FB" w:rsidRDefault="00B969FB" w:rsidP="00682088">
      <w:pPr>
        <w:pStyle w:val="Body"/>
        <w:numPr>
          <w:ilvl w:val="0"/>
          <w:numId w:val="7"/>
        </w:numPr>
      </w:pPr>
      <w:r>
        <w:t>Easy distribution and integration (as a word.docm)</w:t>
      </w:r>
    </w:p>
    <w:p w:rsidR="00682088" w:rsidRDefault="00682088" w:rsidP="00682088">
      <w:pPr>
        <w:pStyle w:val="Body"/>
        <w:numPr>
          <w:ilvl w:val="0"/>
          <w:numId w:val="7"/>
        </w:numPr>
      </w:pPr>
      <w:r>
        <w:t>performance (no new documents created, direct writing of text files)</w:t>
      </w:r>
    </w:p>
    <w:p w:rsidR="00682088" w:rsidRDefault="00682088" w:rsidP="00682088">
      <w:pPr>
        <w:pStyle w:val="Body"/>
        <w:numPr>
          <w:ilvl w:val="0"/>
          <w:numId w:val="7"/>
        </w:numPr>
      </w:pPr>
      <w:r>
        <w:t>fixed issue of images at wrong locations</w:t>
      </w:r>
    </w:p>
    <w:p w:rsidR="00682088" w:rsidRDefault="00682088" w:rsidP="00682088">
      <w:pPr>
        <w:pStyle w:val="Body"/>
        <w:numPr>
          <w:ilvl w:val="0"/>
          <w:numId w:val="7"/>
        </w:numPr>
      </w:pPr>
      <w:r>
        <w:t xml:space="preserve">better sync with </w:t>
      </w:r>
      <w:proofErr w:type="spellStart"/>
      <w:r>
        <w:t>plantuml</w:t>
      </w:r>
      <w:proofErr w:type="spellEnd"/>
      <w:r>
        <w:t xml:space="preserve"> java (by using </w:t>
      </w:r>
      <w:proofErr w:type="spellStart"/>
      <w:r>
        <w:t>ShellandWait</w:t>
      </w:r>
      <w:proofErr w:type="spellEnd"/>
      <w:r>
        <w:t xml:space="preserve"> module)</w:t>
      </w:r>
    </w:p>
    <w:p w:rsidR="00682088" w:rsidRDefault="00682088" w:rsidP="00682088">
      <w:pPr>
        <w:pStyle w:val="Body"/>
        <w:numPr>
          <w:ilvl w:val="0"/>
          <w:numId w:val="7"/>
        </w:numPr>
      </w:pPr>
      <w:r>
        <w:t>no unnecessary delays</w:t>
      </w:r>
    </w:p>
    <w:p w:rsidR="00682088" w:rsidRDefault="00682088" w:rsidP="00682088">
      <w:pPr>
        <w:pStyle w:val="Body"/>
        <w:numPr>
          <w:ilvl w:val="0"/>
          <w:numId w:val="7"/>
        </w:numPr>
      </w:pPr>
      <w:r>
        <w:t>can be aborted with ctrl-</w:t>
      </w:r>
      <w:proofErr w:type="spellStart"/>
      <w:r>
        <w:t>breai</w:t>
      </w:r>
      <w:proofErr w:type="spellEnd"/>
    </w:p>
    <w:p w:rsidR="00682088" w:rsidRDefault="00682088" w:rsidP="00682088">
      <w:pPr>
        <w:pStyle w:val="Body"/>
      </w:pPr>
      <w:r>
        <w:t>Known issues:</w:t>
      </w:r>
    </w:p>
    <w:p w:rsidR="00682088" w:rsidRDefault="00682088" w:rsidP="00682088">
      <w:pPr>
        <w:pStyle w:val="Body"/>
        <w:numPr>
          <w:ilvl w:val="0"/>
          <w:numId w:val="7"/>
        </w:numPr>
      </w:pPr>
      <w:proofErr w:type="spellStart"/>
      <w:r>
        <w:t>autoformat</w:t>
      </w:r>
      <w:proofErr w:type="spellEnd"/>
      <w:r>
        <w:t xml:space="preserve"> (automatic bullets/arrows) are not compatible with </w:t>
      </w:r>
      <w:proofErr w:type="spellStart"/>
      <w:r>
        <w:t>plantuml</w:t>
      </w:r>
      <w:proofErr w:type="spellEnd"/>
    </w:p>
    <w:p w:rsidR="00682088" w:rsidRDefault="00682088" w:rsidP="00682088">
      <w:pPr>
        <w:pStyle w:val="Body"/>
        <w:numPr>
          <w:ilvl w:val="0"/>
          <w:numId w:val="7"/>
        </w:numPr>
      </w:pPr>
      <w:r>
        <w:t xml:space="preserve">formatting </w:t>
      </w:r>
      <w:proofErr w:type="spellStart"/>
      <w:r>
        <w:t>plantuml</w:t>
      </w:r>
      <w:proofErr w:type="spellEnd"/>
      <w:r>
        <w:t xml:space="preserve"> can be improved</w:t>
      </w:r>
    </w:p>
    <w:p w:rsidR="00682088" w:rsidRDefault="00682088" w:rsidP="00682088">
      <w:pPr>
        <w:pStyle w:val="Body"/>
        <w:numPr>
          <w:ilvl w:val="0"/>
          <w:numId w:val="7"/>
        </w:numPr>
      </w:pPr>
      <w:r>
        <w:t xml:space="preserve">add-ins from previous version are still created (so 2 methods of invoking </w:t>
      </w:r>
      <w:proofErr w:type="spellStart"/>
      <w:r>
        <w:t>plantuml</w:t>
      </w:r>
      <w:proofErr w:type="spellEnd"/>
      <w:r>
        <w:t xml:space="preserve"> after first </w:t>
      </w:r>
      <w:proofErr w:type="spellStart"/>
      <w:r>
        <w:t>Uml</w:t>
      </w:r>
      <w:proofErr w:type="spellEnd"/>
      <w:r>
        <w:t>.* run)</w:t>
      </w:r>
    </w:p>
    <w:p w:rsidR="00682088" w:rsidRDefault="00682088" w:rsidP="00682088">
      <w:pPr>
        <w:pStyle w:val="Body"/>
      </w:pPr>
      <w:r>
        <w:t>Contact</w:t>
      </w:r>
      <w:proofErr w:type="gramStart"/>
      <w:r>
        <w:t>:</w:t>
      </w:r>
      <w:proofErr w:type="gramEnd"/>
      <w:r w:rsidR="00CC0592">
        <w:fldChar w:fldCharType="begin"/>
      </w:r>
      <w:r w:rsidR="00CB1876">
        <w:instrText>HYPERLINK "mailto:adriaan.plantuml@gmail.com"</w:instrText>
      </w:r>
      <w:r w:rsidR="00CC0592">
        <w:fldChar w:fldCharType="separate"/>
      </w:r>
      <w:r w:rsidRPr="00273AE8">
        <w:rPr>
          <w:rStyle w:val="a7"/>
        </w:rPr>
        <w:t>adriaan.plantuml@gmail.com</w:t>
      </w:r>
      <w:r w:rsidR="00CC0592">
        <w:fldChar w:fldCharType="end"/>
      </w:r>
    </w:p>
    <w:p w:rsidR="00682088" w:rsidRDefault="00682088" w:rsidP="00682088">
      <w:pPr>
        <w:pStyle w:val="Body"/>
      </w:pPr>
    </w:p>
    <w:p w:rsidR="00682088" w:rsidRDefault="00682088" w:rsidP="00682088">
      <w:pPr>
        <w:pStyle w:val="Body"/>
      </w:pPr>
      <w:r>
        <w:t>I appreciate feedback and improved versions.</w:t>
      </w:r>
    </w:p>
    <w:p w:rsidR="00682088" w:rsidRDefault="00682088" w:rsidP="00682088">
      <w:pPr>
        <w:pStyle w:val="PlantUML"/>
      </w:pPr>
      <w:r>
        <w:t>@startuml</w:t>
      </w:r>
    </w:p>
    <w:p w:rsidR="00682088" w:rsidRDefault="00682088" w:rsidP="00682088">
      <w:pPr>
        <w:pStyle w:val="PlantUML"/>
      </w:pPr>
      <w:r>
        <w:t>left to right direction</w:t>
      </w:r>
    </w:p>
    <w:p w:rsidR="00682088" w:rsidRDefault="00682088" w:rsidP="00682088">
      <w:pPr>
        <w:pStyle w:val="PlantUML"/>
      </w:pPr>
      <w:r>
        <w:t>class WordTemplate {</w:t>
      </w:r>
    </w:p>
    <w:p w:rsidR="00682088" w:rsidRPr="00682088" w:rsidRDefault="00682088" w:rsidP="00682088">
      <w:pPr>
        <w:pStyle w:val="PlantUML"/>
        <w:rPr>
          <w:lang w:val="nl-NL"/>
        </w:rPr>
      </w:pPr>
      <w:r w:rsidRPr="00682088">
        <w:rPr>
          <w:lang w:val="nl-NL"/>
        </w:rPr>
        <w:t>by Adriaan van den Brand</w:t>
      </w:r>
    </w:p>
    <w:p w:rsidR="00682088" w:rsidRPr="00682088" w:rsidRDefault="00682088" w:rsidP="00682088">
      <w:pPr>
        <w:pStyle w:val="PlantUML"/>
        <w:rPr>
          <w:lang w:val="nl-NL"/>
        </w:rPr>
      </w:pPr>
      <w:r w:rsidRPr="00682088">
        <w:rPr>
          <w:lang w:val="nl-NL"/>
        </w:rPr>
        <w:t xml:space="preserve">+PlantUML.bas </w:t>
      </w:r>
    </w:p>
    <w:p w:rsidR="00682088" w:rsidRDefault="00682088" w:rsidP="00682088">
      <w:pPr>
        <w:pStyle w:val="PlantUML"/>
      </w:pPr>
      <w:r>
        <w:t xml:space="preserve">+ShellAndWait.bas </w:t>
      </w:r>
    </w:p>
    <w:p w:rsidR="00682088" w:rsidRDefault="00682088" w:rsidP="00682088">
      <w:pPr>
        <w:pStyle w:val="PlantUML"/>
      </w:pPr>
      <w:r>
        <w:t>---</w:t>
      </w:r>
    </w:p>
    <w:p w:rsidR="00682088" w:rsidRDefault="00682088" w:rsidP="00682088">
      <w:pPr>
        <w:pStyle w:val="PlantUML"/>
      </w:pPr>
      <w:r>
        <w:t>UML.1()</w:t>
      </w:r>
    </w:p>
    <w:p w:rsidR="00682088" w:rsidRDefault="00682088" w:rsidP="00682088">
      <w:pPr>
        <w:pStyle w:val="PlantUML"/>
      </w:pPr>
      <w:r>
        <w:t>UML.*()</w:t>
      </w:r>
    </w:p>
    <w:p w:rsidR="00682088" w:rsidRDefault="00682088" w:rsidP="00682088">
      <w:pPr>
        <w:pStyle w:val="PlantUML"/>
      </w:pPr>
      <w:r>
        <w:t>ShowPlantUML()</w:t>
      </w:r>
    </w:p>
    <w:p w:rsidR="00682088" w:rsidRDefault="00682088" w:rsidP="00682088">
      <w:pPr>
        <w:pStyle w:val="PlantUML"/>
      </w:pPr>
      <w:r>
        <w:t>HidePlantUML()</w:t>
      </w:r>
    </w:p>
    <w:p w:rsidR="00682088" w:rsidRDefault="00682088" w:rsidP="00682088">
      <w:pPr>
        <w:pStyle w:val="PlantUML"/>
      </w:pPr>
      <w:r>
        <w:t>}</w:t>
      </w:r>
    </w:p>
    <w:p w:rsidR="00682088" w:rsidRDefault="00682088" w:rsidP="00682088">
      <w:pPr>
        <w:pStyle w:val="PlantUML"/>
      </w:pPr>
    </w:p>
    <w:p w:rsidR="00682088" w:rsidRDefault="00682088" w:rsidP="00682088">
      <w:pPr>
        <w:pStyle w:val="PlantUML"/>
      </w:pPr>
      <w:r>
        <w:t>class PlantUML.jar {</w:t>
      </w:r>
    </w:p>
    <w:p w:rsidR="00682088" w:rsidRDefault="00682088" w:rsidP="00682088">
      <w:pPr>
        <w:pStyle w:val="PlantUML"/>
      </w:pPr>
      <w:r>
        <w:t>}</w:t>
      </w:r>
    </w:p>
    <w:p w:rsidR="00682088" w:rsidRDefault="00682088" w:rsidP="00682088">
      <w:pPr>
        <w:pStyle w:val="PlantUML"/>
      </w:pPr>
      <w:r>
        <w:t>class GraphViz.DOT</w:t>
      </w:r>
    </w:p>
    <w:p w:rsidR="00682088" w:rsidRDefault="00682088" w:rsidP="00682088">
      <w:pPr>
        <w:pStyle w:val="PlantUML"/>
      </w:pPr>
    </w:p>
    <w:p w:rsidR="00682088" w:rsidRDefault="00682088" w:rsidP="00682088">
      <w:pPr>
        <w:pStyle w:val="PlantUML"/>
      </w:pPr>
      <w:r>
        <w:t>WordTemplate --|&gt; PlantUML.jar</w:t>
      </w:r>
    </w:p>
    <w:p w:rsidR="00682088" w:rsidRDefault="00682088" w:rsidP="00682088">
      <w:pPr>
        <w:pStyle w:val="PlantUML"/>
      </w:pPr>
      <w:r>
        <w:lastRenderedPageBreak/>
        <w:t>PlantUML.jar --|&gt;</w:t>
      </w:r>
      <w:r w:rsidRPr="00682088">
        <w:t xml:space="preserve"> </w:t>
      </w:r>
      <w:r>
        <w:t>GraphViz.DOT</w:t>
      </w:r>
    </w:p>
    <w:p w:rsidR="00682088" w:rsidRDefault="00682088" w:rsidP="00682088">
      <w:pPr>
        <w:pStyle w:val="PlantUML"/>
      </w:pPr>
    </w:p>
    <w:p w:rsidR="00682088" w:rsidRDefault="00682088" w:rsidP="00682088">
      <w:pPr>
        <w:pStyle w:val="PlantUML"/>
      </w:pPr>
      <w:r>
        <w:t>@enduml</w:t>
      </w:r>
    </w:p>
    <w:p w:rsidR="00682088" w:rsidRDefault="00682088" w:rsidP="00682088">
      <w:pPr>
        <w:pStyle w:val="PlantUMLImg"/>
      </w:pPr>
      <w:r>
        <w:rPr>
          <w:noProof/>
          <w:lang w:eastAsia="zh-CN"/>
        </w:rPr>
        <w:drawing>
          <wp:inline distT="0" distB="0" distL="0" distR="0">
            <wp:extent cx="4133850" cy="1590675"/>
            <wp:effectExtent l="0" t="0" r="0" b="9525"/>
            <wp:docPr id="25" name="Picture 25" descr="Generated by PlantU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88" w:rsidRDefault="00682088" w:rsidP="00682088">
      <w:pPr>
        <w:pStyle w:val="Body"/>
      </w:pPr>
    </w:p>
    <w:p w:rsidR="003160AE" w:rsidRDefault="003160AE" w:rsidP="003160AE">
      <w:pPr>
        <w:pStyle w:val="2"/>
        <w:numPr>
          <w:ilvl w:val="1"/>
          <w:numId w:val="5"/>
        </w:numPr>
        <w:tabs>
          <w:tab w:val="num" w:pos="360"/>
        </w:tabs>
      </w:pPr>
      <w:r>
        <w:t>Version info plantUML</w:t>
      </w:r>
    </w:p>
    <w:p w:rsidR="003160AE" w:rsidRDefault="003160AE" w:rsidP="003160AE">
      <w:pPr>
        <w:pStyle w:val="Body"/>
      </w:pPr>
      <w:r>
        <w:t xml:space="preserve">The following picture should be updated when you select </w:t>
      </w:r>
      <w:proofErr w:type="spellStart"/>
      <w:r>
        <w:t>PlantUML</w:t>
      </w:r>
      <w:proofErr w:type="spellEnd"/>
      <w:r>
        <w:t xml:space="preserve"> (menu) UML.1 or UML.*</w:t>
      </w:r>
    </w:p>
    <w:p w:rsidR="003160AE" w:rsidRDefault="003160AE" w:rsidP="003160AE">
      <w:pPr>
        <w:pStyle w:val="PlantUML"/>
        <w:rPr>
          <w:lang w:eastAsia="en-US"/>
        </w:rPr>
      </w:pPr>
      <w:r>
        <w:rPr>
          <w:lang w:eastAsia="en-US"/>
        </w:rPr>
        <w:t>@startuml</w:t>
      </w:r>
    </w:p>
    <w:p w:rsidR="003160AE" w:rsidRDefault="003160AE" w:rsidP="003160AE">
      <w:pPr>
        <w:pStyle w:val="PlantUML"/>
        <w:rPr>
          <w:lang w:eastAsia="en-US"/>
        </w:rPr>
      </w:pPr>
      <w:r>
        <w:rPr>
          <w:lang w:eastAsia="en-US"/>
        </w:rPr>
        <w:t>version</w:t>
      </w:r>
    </w:p>
    <w:p w:rsidR="003160AE" w:rsidRDefault="003160AE" w:rsidP="003160AE">
      <w:pPr>
        <w:pStyle w:val="PlantUML"/>
        <w:rPr>
          <w:lang w:eastAsia="en-US"/>
        </w:rPr>
      </w:pPr>
      <w:r>
        <w:rPr>
          <w:lang w:eastAsia="en-US"/>
        </w:rPr>
        <w:t>@enduml</w:t>
      </w:r>
    </w:p>
    <w:p w:rsidR="003160AE" w:rsidRDefault="003160AE" w:rsidP="003160AE">
      <w:pPr>
        <w:pStyle w:val="PlantUMLImg"/>
      </w:pPr>
      <w:r>
        <w:rPr>
          <w:noProof/>
          <w:lang w:eastAsia="zh-CN"/>
        </w:rPr>
        <w:drawing>
          <wp:inline distT="0" distB="0" distL="0" distR="0">
            <wp:extent cx="3905250" cy="1866900"/>
            <wp:effectExtent l="0" t="0" r="0" b="0"/>
            <wp:docPr id="9" name="Picture 9" descr="Description: Generated by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scription: Generated by PlantUM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E" w:rsidRDefault="003160AE" w:rsidP="003160AE">
      <w:pPr>
        <w:pStyle w:val="Body"/>
      </w:pPr>
    </w:p>
    <w:p w:rsidR="003160AE" w:rsidRDefault="003160AE" w:rsidP="003160AE">
      <w:pPr>
        <w:pStyle w:val="2"/>
        <w:numPr>
          <w:ilvl w:val="1"/>
          <w:numId w:val="5"/>
        </w:numPr>
        <w:tabs>
          <w:tab w:val="num" w:pos="360"/>
        </w:tabs>
      </w:pPr>
      <w:r>
        <w:t>Check for uppdates</w:t>
      </w:r>
    </w:p>
    <w:p w:rsidR="003160AE" w:rsidRDefault="003160AE" w:rsidP="003160AE">
      <w:pPr>
        <w:pStyle w:val="PlantUML"/>
      </w:pPr>
      <w:r>
        <w:t>@startuml</w:t>
      </w:r>
    </w:p>
    <w:p w:rsidR="003160AE" w:rsidRDefault="003160AE" w:rsidP="003160AE">
      <w:pPr>
        <w:pStyle w:val="PlantUML"/>
      </w:pPr>
      <w:r>
        <w:t>checkversion</w:t>
      </w:r>
    </w:p>
    <w:p w:rsidR="003160AE" w:rsidRDefault="003160AE" w:rsidP="003160AE">
      <w:pPr>
        <w:pStyle w:val="PlantUML"/>
      </w:pPr>
      <w:r>
        <w:t>@enduml</w:t>
      </w:r>
    </w:p>
    <w:p w:rsidR="003160AE" w:rsidRDefault="003160AE" w:rsidP="003160AE">
      <w:pPr>
        <w:pStyle w:val="PlantUMLImg"/>
      </w:pPr>
      <w:r>
        <w:rPr>
          <w:noProof/>
          <w:lang w:eastAsia="zh-CN"/>
        </w:rPr>
        <w:drawing>
          <wp:inline distT="0" distB="0" distL="0" distR="0">
            <wp:extent cx="3038475" cy="1000125"/>
            <wp:effectExtent l="0" t="0" r="9525" b="9525"/>
            <wp:docPr id="8" name="Picture 8" descr="Description: Generated by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ption: Generated by PlantUM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E" w:rsidRDefault="003160AE" w:rsidP="003160AE">
      <w:pPr>
        <w:pStyle w:val="PlantUMLImg"/>
      </w:pPr>
    </w:p>
    <w:p w:rsidR="003160AE" w:rsidRDefault="003160AE" w:rsidP="003160AE">
      <w:pPr>
        <w:pStyle w:val="Body"/>
      </w:pPr>
    </w:p>
    <w:p w:rsidR="003160AE" w:rsidRDefault="003160AE" w:rsidP="003160AE">
      <w:pPr>
        <w:pStyle w:val="2"/>
        <w:numPr>
          <w:ilvl w:val="1"/>
          <w:numId w:val="5"/>
        </w:numPr>
        <w:tabs>
          <w:tab w:val="num" w:pos="360"/>
        </w:tabs>
      </w:pPr>
      <w:r>
        <w:t>License information</w:t>
      </w:r>
    </w:p>
    <w:p w:rsidR="003160AE" w:rsidRDefault="003160AE" w:rsidP="003160AE">
      <w:pPr>
        <w:pStyle w:val="Body"/>
      </w:pPr>
      <w:r>
        <w:t xml:space="preserve">For license information of </w:t>
      </w:r>
      <w:proofErr w:type="spellStart"/>
      <w:r>
        <w:t>PlantUML</w:t>
      </w:r>
      <w:proofErr w:type="spellEnd"/>
      <w:r>
        <w:t xml:space="preserve">, please check out </w:t>
      </w:r>
      <w:hyperlink r:id="rId15" w:history="1">
        <w:r>
          <w:rPr>
            <w:rStyle w:val="a7"/>
          </w:rPr>
          <w:t>http://plantuml.sourceforge.net/</w:t>
        </w:r>
      </w:hyperlink>
    </w:p>
    <w:p w:rsidR="003160AE" w:rsidRDefault="003160AE" w:rsidP="003160AE">
      <w:pPr>
        <w:pStyle w:val="Body"/>
      </w:pPr>
      <w:r>
        <w:t>The code below will generate a copyright image (if correctly installed)</w:t>
      </w:r>
    </w:p>
    <w:p w:rsidR="003160AE" w:rsidRDefault="003160AE" w:rsidP="003160AE">
      <w:pPr>
        <w:pStyle w:val="PlantUML"/>
      </w:pPr>
      <w:r>
        <w:t>@startuml</w:t>
      </w:r>
    </w:p>
    <w:p w:rsidR="003160AE" w:rsidRDefault="003160AE" w:rsidP="003160AE">
      <w:pPr>
        <w:pStyle w:val="PlantUML"/>
      </w:pPr>
      <w:r>
        <w:t>license</w:t>
      </w:r>
    </w:p>
    <w:p w:rsidR="003160AE" w:rsidRDefault="003160AE" w:rsidP="003160AE">
      <w:pPr>
        <w:pStyle w:val="PlantUML"/>
      </w:pPr>
      <w:r>
        <w:t>@enduml</w:t>
      </w:r>
    </w:p>
    <w:p w:rsidR="003160AE" w:rsidRDefault="003160AE" w:rsidP="003160AE">
      <w:pPr>
        <w:pStyle w:val="PlantUMLImg"/>
      </w:pPr>
      <w:r>
        <w:rPr>
          <w:noProof/>
          <w:lang w:eastAsia="zh-CN"/>
        </w:rPr>
        <w:lastRenderedPageBreak/>
        <w:drawing>
          <wp:inline distT="0" distB="0" distL="0" distR="0">
            <wp:extent cx="4800600" cy="5029200"/>
            <wp:effectExtent l="0" t="0" r="0" b="0"/>
            <wp:docPr id="7" name="Picture 7" descr="Description: Generated by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scription: Generated by PlantUM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E" w:rsidRDefault="003160AE" w:rsidP="003160AE">
      <w:pPr>
        <w:pStyle w:val="2"/>
      </w:pPr>
      <w:r>
        <w:br w:type="page"/>
      </w:r>
      <w:r>
        <w:lastRenderedPageBreak/>
        <w:t>VBA code Shellandwait</w:t>
      </w:r>
    </w:p>
    <w:p w:rsidR="003160AE" w:rsidRDefault="003160AE" w:rsidP="003160AE">
      <w:pPr>
        <w:pStyle w:val="Body"/>
      </w:pPr>
      <w:proofErr w:type="gramStart"/>
      <w:r>
        <w:t>' By</w:t>
      </w:r>
      <w:proofErr w:type="gramEnd"/>
      <w:r>
        <w:t xml:space="preserve"> Chip Pearson, chip@cpearson.com, www.cpearson.com</w:t>
      </w:r>
    </w:p>
    <w:p w:rsidR="003160AE" w:rsidRDefault="003160AE" w:rsidP="003160AE">
      <w:pPr>
        <w:pStyle w:val="Body"/>
      </w:pPr>
      <w:proofErr w:type="gramStart"/>
      <w:r>
        <w:t>' This</w:t>
      </w:r>
      <w:proofErr w:type="gramEnd"/>
      <w:r>
        <w:t xml:space="preserve"> page on the web site: www.cpearson.com/Excel/ShellAndWait.aspx</w:t>
      </w:r>
    </w:p>
    <w:p w:rsidR="003160AE" w:rsidRDefault="003160AE" w:rsidP="003160AE">
      <w:pPr>
        <w:pStyle w:val="Body"/>
      </w:pPr>
      <w:proofErr w:type="gramStart"/>
      <w:r>
        <w:t>' 9</w:t>
      </w:r>
      <w:proofErr w:type="gramEnd"/>
      <w:r>
        <w:t>-September-2008</w:t>
      </w:r>
    </w:p>
    <w:p w:rsidR="003160AE" w:rsidRDefault="003160AE" w:rsidP="003160AE">
      <w:pPr>
        <w:pStyle w:val="Body"/>
      </w:pPr>
    </w:p>
    <w:p w:rsidR="003160AE" w:rsidRDefault="003160AE" w:rsidP="003160AE">
      <w:pPr>
        <w:pStyle w:val="Body"/>
      </w:pPr>
      <w:r>
        <w:t>(Public domain)</w:t>
      </w:r>
    </w:p>
    <w:p w:rsidR="003160AE" w:rsidRDefault="003160AE" w:rsidP="003160AE">
      <w:pPr>
        <w:pStyle w:val="Body"/>
      </w:pPr>
    </w:p>
    <w:p w:rsidR="00682088" w:rsidRPr="003160AE" w:rsidRDefault="00682088" w:rsidP="008045F1">
      <w:pPr>
        <w:pStyle w:val="Body"/>
      </w:pPr>
    </w:p>
    <w:p w:rsidR="003160AE" w:rsidRDefault="003160AE" w:rsidP="003160AE">
      <w:pPr>
        <w:pStyle w:val="1"/>
        <w:numPr>
          <w:ilvl w:val="0"/>
          <w:numId w:val="5"/>
        </w:numPr>
      </w:pPr>
      <w:r>
        <w:lastRenderedPageBreak/>
        <w:t>Examples</w:t>
      </w:r>
    </w:p>
    <w:p w:rsidR="003160AE" w:rsidRDefault="003160AE" w:rsidP="003160AE">
      <w:pPr>
        <w:pStyle w:val="Body"/>
      </w:pPr>
      <w:r>
        <w:t xml:space="preserve">See </w:t>
      </w:r>
      <w:hyperlink r:id="rId17" w:history="1">
        <w:r>
          <w:rPr>
            <w:rStyle w:val="a7"/>
          </w:rPr>
          <w:t>http://plantuml.sourceforge.net</w:t>
        </w:r>
      </w:hyperlink>
      <w:r>
        <w:t xml:space="preserve"> for more information and examples</w:t>
      </w:r>
    </w:p>
    <w:p w:rsidR="003160AE" w:rsidRDefault="003160AE" w:rsidP="003160AE">
      <w:pPr>
        <w:pStyle w:val="2"/>
        <w:numPr>
          <w:ilvl w:val="1"/>
          <w:numId w:val="5"/>
        </w:numPr>
        <w:tabs>
          <w:tab w:val="num" w:pos="360"/>
        </w:tabs>
      </w:pPr>
      <w:r>
        <w:t>Basic sequence diagram</w:t>
      </w:r>
    </w:p>
    <w:p w:rsidR="003160AE" w:rsidRDefault="003160AE" w:rsidP="003160AE">
      <w:pPr>
        <w:pStyle w:val="Body"/>
      </w:pPr>
    </w:p>
    <w:p w:rsidR="003160AE" w:rsidRDefault="003160AE" w:rsidP="003160AE">
      <w:pPr>
        <w:pStyle w:val="PlantUML"/>
      </w:pPr>
      <w:r>
        <w:t>@startuml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title &lt;u&gt;Simple&lt;/u&gt; communication example\non several lines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Alice -&gt; Bob: Authentication Request</w:t>
      </w:r>
    </w:p>
    <w:p w:rsidR="003160AE" w:rsidRDefault="003160AE" w:rsidP="003160AE">
      <w:pPr>
        <w:pStyle w:val="PlantUML"/>
      </w:pPr>
      <w:r>
        <w:t>Bob -&gt; Alice: Authentication Response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@enduml</w:t>
      </w:r>
    </w:p>
    <w:p w:rsidR="003160AE" w:rsidRDefault="003160AE" w:rsidP="003160AE">
      <w:pPr>
        <w:pStyle w:val="PlantUMLImg"/>
      </w:pPr>
      <w:r>
        <w:rPr>
          <w:noProof/>
          <w:lang w:eastAsia="zh-CN"/>
        </w:rPr>
        <w:drawing>
          <wp:inline distT="0" distB="0" distL="0" distR="0">
            <wp:extent cx="2200275" cy="1885950"/>
            <wp:effectExtent l="0" t="0" r="9525" b="0"/>
            <wp:docPr id="6" name="Picture 6" descr="Description: Generated by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scription: Generated by PlantUML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E" w:rsidRDefault="003160AE" w:rsidP="003160AE">
      <w:pPr>
        <w:pStyle w:val="Body"/>
      </w:pPr>
    </w:p>
    <w:p w:rsidR="003160AE" w:rsidRDefault="003160AE" w:rsidP="003160AE">
      <w:pPr>
        <w:pStyle w:val="Body"/>
      </w:pPr>
    </w:p>
    <w:p w:rsidR="003160AE" w:rsidRDefault="003160AE" w:rsidP="003160AE">
      <w:pPr>
        <w:pStyle w:val="2"/>
        <w:numPr>
          <w:ilvl w:val="1"/>
          <w:numId w:val="5"/>
        </w:numPr>
        <w:tabs>
          <w:tab w:val="num" w:pos="360"/>
        </w:tabs>
      </w:pPr>
      <w:r>
        <w:t>Class example</w:t>
      </w:r>
    </w:p>
    <w:p w:rsidR="003160AE" w:rsidRDefault="003160AE" w:rsidP="003160AE">
      <w:pPr>
        <w:pStyle w:val="Body"/>
      </w:pPr>
    </w:p>
    <w:p w:rsidR="003160AE" w:rsidRDefault="003160AE" w:rsidP="003160AE">
      <w:pPr>
        <w:pStyle w:val="PlantUML"/>
      </w:pPr>
      <w:r>
        <w:t>@startuml</w:t>
      </w:r>
    </w:p>
    <w:p w:rsidR="003160AE" w:rsidRDefault="003160AE" w:rsidP="003160AE">
      <w:pPr>
        <w:pStyle w:val="PlantUML"/>
      </w:pPr>
      <w:r>
        <w:t>skinparam classAttributeIconSize 0</w:t>
      </w:r>
    </w:p>
    <w:p w:rsidR="003160AE" w:rsidRDefault="003160AE" w:rsidP="003160AE">
      <w:pPr>
        <w:pStyle w:val="PlantUML"/>
      </w:pPr>
      <w:r>
        <w:t>class Dummy {</w:t>
      </w:r>
    </w:p>
    <w:p w:rsidR="003160AE" w:rsidRDefault="003160AE" w:rsidP="003160AE">
      <w:pPr>
        <w:pStyle w:val="PlantUML"/>
      </w:pPr>
      <w:r>
        <w:t xml:space="preserve"> -field1</w:t>
      </w:r>
    </w:p>
    <w:p w:rsidR="003160AE" w:rsidRDefault="003160AE" w:rsidP="003160AE">
      <w:pPr>
        <w:pStyle w:val="PlantUML"/>
      </w:pPr>
      <w:r>
        <w:t xml:space="preserve"> #field2</w:t>
      </w:r>
    </w:p>
    <w:p w:rsidR="003160AE" w:rsidRDefault="003160AE" w:rsidP="003160AE">
      <w:pPr>
        <w:pStyle w:val="PlantUML"/>
      </w:pPr>
      <w:r>
        <w:t xml:space="preserve"> ~method1()</w:t>
      </w:r>
    </w:p>
    <w:p w:rsidR="003160AE" w:rsidRDefault="003160AE" w:rsidP="003160AE">
      <w:pPr>
        <w:pStyle w:val="PlantUML"/>
      </w:pPr>
      <w:r>
        <w:t xml:space="preserve"> +method2()</w:t>
      </w:r>
    </w:p>
    <w:p w:rsidR="003160AE" w:rsidRDefault="003160AE" w:rsidP="003160AE">
      <w:pPr>
        <w:pStyle w:val="PlantUML"/>
      </w:pPr>
      <w:r>
        <w:t>}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@enduml</w:t>
      </w:r>
    </w:p>
    <w:p w:rsidR="003160AE" w:rsidRDefault="003160AE" w:rsidP="003160AE">
      <w:pPr>
        <w:pStyle w:val="PlantUMLImg"/>
      </w:pPr>
      <w:r>
        <w:rPr>
          <w:noProof/>
          <w:lang w:eastAsia="zh-CN"/>
        </w:rPr>
        <w:drawing>
          <wp:inline distT="0" distB="0" distL="0" distR="0">
            <wp:extent cx="933450" cy="1162050"/>
            <wp:effectExtent l="0" t="0" r="0" b="0"/>
            <wp:docPr id="5" name="Picture 5" descr="Description: Generated by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scription: Generated by PlantUML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E" w:rsidRDefault="003160AE" w:rsidP="003160AE">
      <w:pPr>
        <w:pStyle w:val="Body"/>
      </w:pPr>
    </w:p>
    <w:p w:rsidR="003160AE" w:rsidRDefault="003160AE" w:rsidP="003160AE">
      <w:pPr>
        <w:pStyle w:val="2"/>
        <w:numPr>
          <w:ilvl w:val="1"/>
          <w:numId w:val="5"/>
        </w:numPr>
        <w:tabs>
          <w:tab w:val="num" w:pos="360"/>
        </w:tabs>
      </w:pPr>
      <w:r>
        <w:t>Activity (parallel)</w:t>
      </w:r>
    </w:p>
    <w:p w:rsidR="003160AE" w:rsidRDefault="003160AE" w:rsidP="003160AE">
      <w:pPr>
        <w:pStyle w:val="PlantUML"/>
      </w:pPr>
      <w:r>
        <w:t>@startuml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start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if (multiprocessor?) then (yes)</w:t>
      </w:r>
    </w:p>
    <w:p w:rsidR="003160AE" w:rsidRDefault="003160AE" w:rsidP="003160AE">
      <w:pPr>
        <w:pStyle w:val="PlantUML"/>
      </w:pPr>
      <w:r>
        <w:t xml:space="preserve">  fork</w:t>
      </w:r>
    </w:p>
    <w:p w:rsidR="003160AE" w:rsidRDefault="003160AE" w:rsidP="003160AE">
      <w:pPr>
        <w:pStyle w:val="PlantUML"/>
      </w:pPr>
      <w:r>
        <w:t xml:space="preserve">    :Treatment 1;</w:t>
      </w:r>
    </w:p>
    <w:p w:rsidR="003160AE" w:rsidRDefault="003160AE" w:rsidP="003160AE">
      <w:pPr>
        <w:pStyle w:val="PlantUML"/>
      </w:pPr>
      <w:r>
        <w:lastRenderedPageBreak/>
        <w:t xml:space="preserve">  fork again</w:t>
      </w:r>
    </w:p>
    <w:p w:rsidR="003160AE" w:rsidRDefault="003160AE" w:rsidP="003160AE">
      <w:pPr>
        <w:pStyle w:val="PlantUML"/>
      </w:pPr>
      <w:r>
        <w:t xml:space="preserve">    :Treatment 2;</w:t>
      </w:r>
    </w:p>
    <w:p w:rsidR="003160AE" w:rsidRDefault="003160AE" w:rsidP="003160AE">
      <w:pPr>
        <w:pStyle w:val="PlantUML"/>
      </w:pPr>
      <w:r>
        <w:t xml:space="preserve">  end fork</w:t>
      </w:r>
    </w:p>
    <w:p w:rsidR="003160AE" w:rsidRDefault="003160AE" w:rsidP="003160AE">
      <w:pPr>
        <w:pStyle w:val="PlantUML"/>
      </w:pPr>
      <w:r>
        <w:t>else (monoproc)</w:t>
      </w:r>
    </w:p>
    <w:p w:rsidR="003160AE" w:rsidRDefault="003160AE" w:rsidP="003160AE">
      <w:pPr>
        <w:pStyle w:val="PlantUML"/>
      </w:pPr>
      <w:r>
        <w:t xml:space="preserve">  :Treatment 1;</w:t>
      </w:r>
    </w:p>
    <w:p w:rsidR="003160AE" w:rsidRDefault="003160AE" w:rsidP="003160AE">
      <w:pPr>
        <w:pStyle w:val="PlantUML"/>
      </w:pPr>
      <w:r>
        <w:t xml:space="preserve">  :Treatment 2;</w:t>
      </w:r>
    </w:p>
    <w:p w:rsidR="003160AE" w:rsidRDefault="003160AE" w:rsidP="003160AE">
      <w:pPr>
        <w:pStyle w:val="PlantUML"/>
      </w:pPr>
      <w:r>
        <w:t>endif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@enduml</w:t>
      </w:r>
    </w:p>
    <w:p w:rsidR="003160AE" w:rsidRDefault="003160AE" w:rsidP="003160AE">
      <w:pPr>
        <w:pStyle w:val="PlantUMLImg"/>
      </w:pPr>
      <w:r>
        <w:rPr>
          <w:noProof/>
          <w:lang w:eastAsia="zh-CN"/>
        </w:rPr>
        <w:drawing>
          <wp:inline distT="0" distB="0" distL="0" distR="0">
            <wp:extent cx="3419475" cy="2428875"/>
            <wp:effectExtent l="0" t="0" r="9525" b="9525"/>
            <wp:docPr id="4" name="Picture 4" descr="Description: Generated by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scription: Generated by PlantUML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E" w:rsidRDefault="003160AE" w:rsidP="003160AE">
      <w:pPr>
        <w:pStyle w:val="HTML0"/>
        <w:shd w:val="clear" w:color="auto" w:fill="DFDCD3"/>
        <w:rPr>
          <w:color w:val="000000"/>
          <w:sz w:val="18"/>
          <w:szCs w:val="18"/>
        </w:rPr>
      </w:pPr>
    </w:p>
    <w:p w:rsidR="003160AE" w:rsidRDefault="003160AE" w:rsidP="003160AE">
      <w:pPr>
        <w:pStyle w:val="Body"/>
      </w:pPr>
    </w:p>
    <w:p w:rsidR="003160AE" w:rsidRDefault="003160AE" w:rsidP="003160AE">
      <w:pPr>
        <w:pStyle w:val="2"/>
        <w:numPr>
          <w:ilvl w:val="1"/>
          <w:numId w:val="5"/>
        </w:numPr>
        <w:tabs>
          <w:tab w:val="num" w:pos="360"/>
        </w:tabs>
      </w:pPr>
      <w:r>
        <w:t>Components</w:t>
      </w:r>
    </w:p>
    <w:p w:rsidR="003160AE" w:rsidRDefault="003160AE" w:rsidP="003160AE">
      <w:pPr>
        <w:pStyle w:val="PlantUML"/>
      </w:pPr>
      <w:r>
        <w:t>@startuml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package "Some Group" {</w:t>
      </w:r>
    </w:p>
    <w:p w:rsidR="003160AE" w:rsidRDefault="003160AE" w:rsidP="003160AE">
      <w:pPr>
        <w:pStyle w:val="PlantUML"/>
      </w:pPr>
      <w:r>
        <w:t xml:space="preserve">  HTTP - [First Component]</w:t>
      </w:r>
    </w:p>
    <w:p w:rsidR="003160AE" w:rsidRDefault="003160AE" w:rsidP="003160AE">
      <w:pPr>
        <w:pStyle w:val="PlantUML"/>
      </w:pPr>
      <w:r>
        <w:t xml:space="preserve">  [Another Component]</w:t>
      </w:r>
    </w:p>
    <w:p w:rsidR="003160AE" w:rsidRDefault="003160AE" w:rsidP="003160AE">
      <w:pPr>
        <w:pStyle w:val="PlantUML"/>
      </w:pPr>
      <w:r>
        <w:t>}</w:t>
      </w:r>
    </w:p>
    <w:p w:rsidR="003160AE" w:rsidRDefault="003160AE" w:rsidP="003160AE">
      <w:pPr>
        <w:pStyle w:val="PlantUML"/>
      </w:pPr>
      <w:r>
        <w:t xml:space="preserve"> </w:t>
      </w:r>
    </w:p>
    <w:p w:rsidR="003160AE" w:rsidRDefault="003160AE" w:rsidP="003160AE">
      <w:pPr>
        <w:pStyle w:val="PlantUML"/>
      </w:pPr>
      <w:r>
        <w:t>node "Other Groups" {</w:t>
      </w:r>
    </w:p>
    <w:p w:rsidR="003160AE" w:rsidRDefault="003160AE" w:rsidP="003160AE">
      <w:pPr>
        <w:pStyle w:val="PlantUML"/>
      </w:pPr>
      <w:r>
        <w:t xml:space="preserve">  FTP - [Second Component]</w:t>
      </w:r>
    </w:p>
    <w:p w:rsidR="003160AE" w:rsidRDefault="003160AE" w:rsidP="003160AE">
      <w:pPr>
        <w:pStyle w:val="PlantUML"/>
      </w:pPr>
      <w:r>
        <w:t xml:space="preserve">  [First Component] --&gt; FTP</w:t>
      </w:r>
    </w:p>
    <w:p w:rsidR="003160AE" w:rsidRDefault="003160AE" w:rsidP="003160AE">
      <w:pPr>
        <w:pStyle w:val="PlantUML"/>
      </w:pPr>
      <w:r>
        <w:t xml:space="preserve">} 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cloud {</w:t>
      </w:r>
    </w:p>
    <w:p w:rsidR="003160AE" w:rsidRDefault="003160AE" w:rsidP="003160AE">
      <w:pPr>
        <w:pStyle w:val="PlantUML"/>
      </w:pPr>
      <w:r>
        <w:t xml:space="preserve">  [Example 1]</w:t>
      </w:r>
    </w:p>
    <w:p w:rsidR="003160AE" w:rsidRDefault="003160AE" w:rsidP="003160AE">
      <w:pPr>
        <w:pStyle w:val="PlantUML"/>
      </w:pPr>
      <w:r>
        <w:t>}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database "MySql" {</w:t>
      </w:r>
    </w:p>
    <w:p w:rsidR="003160AE" w:rsidRDefault="003160AE" w:rsidP="003160AE">
      <w:pPr>
        <w:pStyle w:val="PlantUML"/>
      </w:pPr>
      <w:r>
        <w:t xml:space="preserve">  folder "This is my folder" {</w:t>
      </w:r>
    </w:p>
    <w:p w:rsidR="003160AE" w:rsidRDefault="003160AE" w:rsidP="003160AE">
      <w:pPr>
        <w:pStyle w:val="PlantUML"/>
      </w:pPr>
      <w:r>
        <w:t xml:space="preserve">    [Folder 3]</w:t>
      </w:r>
    </w:p>
    <w:p w:rsidR="003160AE" w:rsidRDefault="003160AE" w:rsidP="003160AE">
      <w:pPr>
        <w:pStyle w:val="PlantUML"/>
      </w:pPr>
      <w:r>
        <w:t xml:space="preserve">  }</w:t>
      </w:r>
    </w:p>
    <w:p w:rsidR="003160AE" w:rsidRDefault="003160AE" w:rsidP="003160AE">
      <w:pPr>
        <w:pStyle w:val="PlantUML"/>
      </w:pPr>
      <w:r>
        <w:t xml:space="preserve">  frame "Foo" {</w:t>
      </w:r>
    </w:p>
    <w:p w:rsidR="003160AE" w:rsidRDefault="003160AE" w:rsidP="003160AE">
      <w:pPr>
        <w:pStyle w:val="PlantUML"/>
      </w:pPr>
      <w:r>
        <w:t xml:space="preserve">    [Frame 4]</w:t>
      </w:r>
    </w:p>
    <w:p w:rsidR="003160AE" w:rsidRDefault="003160AE" w:rsidP="003160AE">
      <w:pPr>
        <w:pStyle w:val="PlantUML"/>
      </w:pPr>
      <w:r>
        <w:t xml:space="preserve">  }</w:t>
      </w:r>
    </w:p>
    <w:p w:rsidR="003160AE" w:rsidRDefault="003160AE" w:rsidP="003160AE">
      <w:pPr>
        <w:pStyle w:val="PlantUML"/>
      </w:pPr>
      <w:r>
        <w:t>}</w:t>
      </w:r>
    </w:p>
    <w:p w:rsidR="003160AE" w:rsidRDefault="003160AE" w:rsidP="003160AE">
      <w:pPr>
        <w:pStyle w:val="PlantUML"/>
      </w:pPr>
      <w:r>
        <w:t>@enduml</w:t>
      </w:r>
    </w:p>
    <w:p w:rsidR="003160AE" w:rsidRDefault="003160AE" w:rsidP="003160AE">
      <w:pPr>
        <w:pStyle w:val="PlantUMLImg"/>
      </w:pPr>
      <w:r>
        <w:rPr>
          <w:noProof/>
          <w:lang w:eastAsia="zh-CN"/>
        </w:rPr>
        <w:lastRenderedPageBreak/>
        <w:drawing>
          <wp:inline distT="0" distB="0" distL="0" distR="0">
            <wp:extent cx="6486525" cy="2228850"/>
            <wp:effectExtent l="0" t="0" r="9525" b="0"/>
            <wp:docPr id="2" name="Picture 2" descr="Description: Generated by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Description: Generated by PlantUML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E" w:rsidRDefault="003160AE" w:rsidP="003160AE">
      <w:pPr>
        <w:pStyle w:val="Body"/>
      </w:pPr>
    </w:p>
    <w:p w:rsidR="003160AE" w:rsidRDefault="003160AE" w:rsidP="003160AE">
      <w:pPr>
        <w:pStyle w:val="2"/>
        <w:numPr>
          <w:ilvl w:val="1"/>
          <w:numId w:val="5"/>
        </w:numPr>
        <w:tabs>
          <w:tab w:val="num" w:pos="360"/>
        </w:tabs>
      </w:pPr>
      <w:r>
        <w:t>Statechart</w:t>
      </w:r>
    </w:p>
    <w:p w:rsidR="003160AE" w:rsidRDefault="003160AE" w:rsidP="003160AE">
      <w:pPr>
        <w:pStyle w:val="PlantUML"/>
      </w:pPr>
      <w:r>
        <w:t>@startuml</w:t>
      </w:r>
    </w:p>
    <w:p w:rsidR="003160AE" w:rsidRDefault="003160AE" w:rsidP="003160AE">
      <w:pPr>
        <w:pStyle w:val="PlantUML"/>
      </w:pPr>
      <w:r>
        <w:t>scale 350 width</w:t>
      </w:r>
    </w:p>
    <w:p w:rsidR="003160AE" w:rsidRDefault="003160AE" w:rsidP="003160AE">
      <w:pPr>
        <w:pStyle w:val="PlantUML"/>
      </w:pPr>
      <w:r>
        <w:t>[*] --&gt; NotShooting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state NotShooting {</w:t>
      </w:r>
    </w:p>
    <w:p w:rsidR="003160AE" w:rsidRDefault="003160AE" w:rsidP="003160AE">
      <w:pPr>
        <w:pStyle w:val="PlantUML"/>
      </w:pPr>
      <w:r>
        <w:t xml:space="preserve">  [*] --&gt; Idle</w:t>
      </w:r>
    </w:p>
    <w:p w:rsidR="003160AE" w:rsidRDefault="003160AE" w:rsidP="003160AE">
      <w:pPr>
        <w:pStyle w:val="PlantUML"/>
      </w:pPr>
      <w:r>
        <w:t xml:space="preserve">  Idle --&gt; Configuring : EvConfig</w:t>
      </w:r>
    </w:p>
    <w:p w:rsidR="003160AE" w:rsidRDefault="003160AE" w:rsidP="003160AE">
      <w:pPr>
        <w:pStyle w:val="PlantUML"/>
      </w:pPr>
      <w:r>
        <w:t xml:space="preserve">  Configuring --&gt; Idle : EvConfig</w:t>
      </w:r>
    </w:p>
    <w:p w:rsidR="003160AE" w:rsidRDefault="003160AE" w:rsidP="003160AE">
      <w:pPr>
        <w:pStyle w:val="PlantUML"/>
      </w:pPr>
      <w:r>
        <w:t>}</w:t>
      </w:r>
    </w:p>
    <w:p w:rsidR="003160AE" w:rsidRDefault="003160AE" w:rsidP="003160AE">
      <w:pPr>
        <w:pStyle w:val="PlantUML"/>
      </w:pPr>
    </w:p>
    <w:p w:rsidR="003160AE" w:rsidRDefault="003160AE" w:rsidP="003160AE">
      <w:pPr>
        <w:pStyle w:val="PlantUML"/>
      </w:pPr>
      <w:r>
        <w:t>state Configuring {</w:t>
      </w:r>
    </w:p>
    <w:p w:rsidR="003160AE" w:rsidRDefault="003160AE" w:rsidP="003160AE">
      <w:pPr>
        <w:pStyle w:val="PlantUML"/>
      </w:pPr>
      <w:r>
        <w:t xml:space="preserve">  [*] --&gt; NewValueSelection</w:t>
      </w:r>
    </w:p>
    <w:p w:rsidR="003160AE" w:rsidRDefault="003160AE" w:rsidP="003160AE">
      <w:pPr>
        <w:pStyle w:val="PlantUML"/>
      </w:pPr>
      <w:r>
        <w:t xml:space="preserve">  NewValueSelection --&gt; NewValuePreview : EvNewValue</w:t>
      </w:r>
    </w:p>
    <w:p w:rsidR="003160AE" w:rsidRDefault="003160AE" w:rsidP="003160AE">
      <w:pPr>
        <w:pStyle w:val="PlantUML"/>
      </w:pPr>
      <w:r>
        <w:t xml:space="preserve">  NewValuePreview --&gt; NewValueSelection : EvNewValueRejected</w:t>
      </w:r>
    </w:p>
    <w:p w:rsidR="003160AE" w:rsidRDefault="003160AE" w:rsidP="003160AE">
      <w:pPr>
        <w:pStyle w:val="PlantUML"/>
      </w:pPr>
      <w:r>
        <w:t xml:space="preserve">  NewValuePreview --&gt; NewValueSelection : EvNewValueSaved</w:t>
      </w:r>
    </w:p>
    <w:p w:rsidR="003160AE" w:rsidRDefault="003160AE" w:rsidP="003160AE">
      <w:pPr>
        <w:pStyle w:val="PlantUML"/>
      </w:pPr>
      <w:r>
        <w:t xml:space="preserve">  </w:t>
      </w:r>
    </w:p>
    <w:p w:rsidR="003160AE" w:rsidRDefault="003160AE" w:rsidP="003160AE">
      <w:pPr>
        <w:pStyle w:val="PlantUML"/>
      </w:pPr>
      <w:r>
        <w:t xml:space="preserve">  state NewValuePreview {</w:t>
      </w:r>
    </w:p>
    <w:p w:rsidR="003160AE" w:rsidRDefault="003160AE" w:rsidP="003160AE">
      <w:pPr>
        <w:pStyle w:val="PlantUML"/>
      </w:pPr>
      <w:r>
        <w:t xml:space="preserve">     State1 -&gt; State2</w:t>
      </w:r>
    </w:p>
    <w:p w:rsidR="003160AE" w:rsidRDefault="003160AE" w:rsidP="003160AE">
      <w:pPr>
        <w:pStyle w:val="PlantUML"/>
      </w:pPr>
      <w:r>
        <w:t xml:space="preserve">  }</w:t>
      </w:r>
    </w:p>
    <w:p w:rsidR="003160AE" w:rsidRDefault="003160AE" w:rsidP="003160AE">
      <w:pPr>
        <w:pStyle w:val="PlantUML"/>
      </w:pPr>
      <w:r>
        <w:t xml:space="preserve">  </w:t>
      </w:r>
    </w:p>
    <w:p w:rsidR="003160AE" w:rsidRDefault="003160AE" w:rsidP="003160AE">
      <w:pPr>
        <w:pStyle w:val="PlantUML"/>
      </w:pPr>
      <w:r>
        <w:t>}</w:t>
      </w:r>
    </w:p>
    <w:p w:rsidR="003160AE" w:rsidRDefault="003160AE" w:rsidP="003160AE">
      <w:pPr>
        <w:pStyle w:val="PlantUML"/>
      </w:pPr>
      <w:r>
        <w:t>@enduml</w:t>
      </w:r>
    </w:p>
    <w:p w:rsidR="003160AE" w:rsidRDefault="003160AE" w:rsidP="003160AE">
      <w:pPr>
        <w:pStyle w:val="PlantUMLImg"/>
      </w:pPr>
      <w:r>
        <w:rPr>
          <w:noProof/>
          <w:lang w:eastAsia="zh-CN"/>
        </w:rPr>
        <w:lastRenderedPageBreak/>
        <w:drawing>
          <wp:inline distT="0" distB="0" distL="0" distR="0">
            <wp:extent cx="3333750" cy="5610225"/>
            <wp:effectExtent l="0" t="0" r="0" b="9525"/>
            <wp:docPr id="1" name="Picture 1" descr="Description: Generated by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Description: Generated by PlantUML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E" w:rsidRDefault="003160AE" w:rsidP="003160AE">
      <w:pPr>
        <w:pStyle w:val="Body"/>
      </w:pPr>
    </w:p>
    <w:p w:rsidR="00C90098" w:rsidRDefault="00C90098" w:rsidP="00C90098">
      <w:pPr>
        <w:pStyle w:val="Body"/>
        <w:numPr>
          <w:ilvl w:val="0"/>
          <w:numId w:val="4"/>
        </w:numPr>
      </w:pPr>
    </w:p>
    <w:sectPr w:rsidR="00C90098" w:rsidSect="00B937A8">
      <w:pgSz w:w="11907" w:h="16839" w:code="9"/>
      <w:pgMar w:top="992" w:right="709" w:bottom="1239" w:left="992" w:header="567" w:footer="1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E03" w:rsidRDefault="00597E03">
      <w:r>
        <w:separator/>
      </w:r>
    </w:p>
  </w:endnote>
  <w:endnote w:type="continuationSeparator" w:id="0">
    <w:p w:rsidR="00597E03" w:rsidRDefault="00597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E03" w:rsidRDefault="00597E03">
      <w:r>
        <w:separator/>
      </w:r>
    </w:p>
  </w:footnote>
  <w:footnote w:type="continuationSeparator" w:id="0">
    <w:p w:rsidR="00597E03" w:rsidRDefault="00597E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C0A93C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upperLetter"/>
      <w:pStyle w:val="8"/>
      <w:lvlText w:val="Appendix %8  "/>
      <w:legacy w:legacy="1" w:legacySpace="144" w:legacyIndent="0"/>
      <w:lvlJc w:val="left"/>
    </w:lvl>
    <w:lvl w:ilvl="8">
      <w:start w:val="1"/>
      <w:numFmt w:val="none"/>
      <w:pStyle w:val="9"/>
      <w:suff w:val="nothing"/>
      <w:lvlText w:val=""/>
      <w:lvlJc w:val="left"/>
    </w:lvl>
  </w:abstractNum>
  <w:abstractNum w:abstractNumId="1">
    <w:nsid w:val="05DB50F3"/>
    <w:multiLevelType w:val="hybridMultilevel"/>
    <w:tmpl w:val="8EEEA300"/>
    <w:lvl w:ilvl="0" w:tplc="F2A8C206">
      <w:start w:val="1"/>
      <w:numFmt w:val="decimal"/>
      <w:lvlText w:val="OI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5B3D77"/>
    <w:multiLevelType w:val="hybridMultilevel"/>
    <w:tmpl w:val="79B6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364F7"/>
    <w:multiLevelType w:val="hybridMultilevel"/>
    <w:tmpl w:val="A4DC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67F99"/>
    <w:multiLevelType w:val="hybridMultilevel"/>
    <w:tmpl w:val="B588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C2C33"/>
    <w:multiLevelType w:val="hybridMultilevel"/>
    <w:tmpl w:val="AFE8C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A2A3C"/>
    <w:rsid w:val="000C6811"/>
    <w:rsid w:val="001714C9"/>
    <w:rsid w:val="00203EA6"/>
    <w:rsid w:val="002417A1"/>
    <w:rsid w:val="00260312"/>
    <w:rsid w:val="0026756D"/>
    <w:rsid w:val="00276D8F"/>
    <w:rsid w:val="002A5F7E"/>
    <w:rsid w:val="003160AE"/>
    <w:rsid w:val="003C0239"/>
    <w:rsid w:val="003C4112"/>
    <w:rsid w:val="003C7535"/>
    <w:rsid w:val="004154CB"/>
    <w:rsid w:val="004264A4"/>
    <w:rsid w:val="004827C8"/>
    <w:rsid w:val="005207A1"/>
    <w:rsid w:val="00535857"/>
    <w:rsid w:val="00594D50"/>
    <w:rsid w:val="00597E03"/>
    <w:rsid w:val="005D3577"/>
    <w:rsid w:val="006433B1"/>
    <w:rsid w:val="0067503A"/>
    <w:rsid w:val="00682088"/>
    <w:rsid w:val="006A2E6C"/>
    <w:rsid w:val="006C18E0"/>
    <w:rsid w:val="007B1619"/>
    <w:rsid w:val="008045F1"/>
    <w:rsid w:val="008A2D42"/>
    <w:rsid w:val="00947FA6"/>
    <w:rsid w:val="00A262CA"/>
    <w:rsid w:val="00A65E00"/>
    <w:rsid w:val="00AB7345"/>
    <w:rsid w:val="00B14026"/>
    <w:rsid w:val="00B937A8"/>
    <w:rsid w:val="00B969FB"/>
    <w:rsid w:val="00C425B3"/>
    <w:rsid w:val="00C90098"/>
    <w:rsid w:val="00CB1876"/>
    <w:rsid w:val="00CC0592"/>
    <w:rsid w:val="00D64A03"/>
    <w:rsid w:val="00E056B4"/>
    <w:rsid w:val="00F53DD5"/>
    <w:rsid w:val="00FA2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09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1">
    <w:name w:val="heading 1"/>
    <w:basedOn w:val="Body"/>
    <w:next w:val="Body"/>
    <w:link w:val="1Char"/>
    <w:qFormat/>
    <w:rsid w:val="00C90098"/>
    <w:pPr>
      <w:keepNext/>
      <w:pageBreakBefore/>
      <w:numPr>
        <w:numId w:val="1"/>
      </w:numPr>
      <w:spacing w:before="120" w:after="160" w:line="240" w:lineRule="auto"/>
      <w:outlineLvl w:val="0"/>
    </w:pPr>
    <w:rPr>
      <w:b/>
      <w:caps/>
      <w:kern w:val="28"/>
      <w:sz w:val="32"/>
    </w:rPr>
  </w:style>
  <w:style w:type="paragraph" w:styleId="2">
    <w:name w:val="heading 2"/>
    <w:basedOn w:val="1"/>
    <w:next w:val="Body"/>
    <w:link w:val="2Char"/>
    <w:qFormat/>
    <w:rsid w:val="00C90098"/>
    <w:pPr>
      <w:pageBreakBefore w:val="0"/>
      <w:numPr>
        <w:ilvl w:val="1"/>
      </w:numPr>
      <w:tabs>
        <w:tab w:val="num" w:pos="360"/>
      </w:tabs>
      <w:spacing w:before="200" w:after="200"/>
      <w:outlineLvl w:val="1"/>
    </w:pPr>
    <w:rPr>
      <w:sz w:val="28"/>
    </w:rPr>
  </w:style>
  <w:style w:type="paragraph" w:styleId="3">
    <w:name w:val="heading 3"/>
    <w:basedOn w:val="2"/>
    <w:next w:val="Body"/>
    <w:link w:val="3Char"/>
    <w:qFormat/>
    <w:rsid w:val="00C90098"/>
    <w:pPr>
      <w:numPr>
        <w:ilvl w:val="2"/>
      </w:numPr>
      <w:tabs>
        <w:tab w:val="num" w:pos="360"/>
      </w:tabs>
      <w:outlineLvl w:val="2"/>
    </w:pPr>
    <w:rPr>
      <w:caps w:val="0"/>
      <w:sz w:val="24"/>
    </w:rPr>
  </w:style>
  <w:style w:type="paragraph" w:styleId="4">
    <w:name w:val="heading 4"/>
    <w:basedOn w:val="3"/>
    <w:next w:val="Body"/>
    <w:link w:val="4Char"/>
    <w:qFormat/>
    <w:rsid w:val="00C90098"/>
    <w:pPr>
      <w:numPr>
        <w:ilvl w:val="3"/>
      </w:numPr>
      <w:tabs>
        <w:tab w:val="num" w:pos="360"/>
      </w:tabs>
      <w:outlineLvl w:val="3"/>
    </w:pPr>
    <w:rPr>
      <w:sz w:val="22"/>
    </w:rPr>
  </w:style>
  <w:style w:type="paragraph" w:styleId="5">
    <w:name w:val="heading 5"/>
    <w:basedOn w:val="4"/>
    <w:next w:val="Body"/>
    <w:link w:val="5Char"/>
    <w:qFormat/>
    <w:rsid w:val="00C90098"/>
    <w:pPr>
      <w:numPr>
        <w:ilvl w:val="4"/>
      </w:numPr>
      <w:tabs>
        <w:tab w:val="num" w:pos="360"/>
      </w:tabs>
      <w:outlineLvl w:val="4"/>
    </w:pPr>
    <w:rPr>
      <w:sz w:val="20"/>
    </w:rPr>
  </w:style>
  <w:style w:type="paragraph" w:styleId="6">
    <w:name w:val="heading 6"/>
    <w:basedOn w:val="5"/>
    <w:next w:val="Body"/>
    <w:link w:val="6Char"/>
    <w:qFormat/>
    <w:rsid w:val="00C90098"/>
    <w:pPr>
      <w:numPr>
        <w:ilvl w:val="5"/>
      </w:numPr>
      <w:tabs>
        <w:tab w:val="num" w:pos="360"/>
      </w:tabs>
      <w:outlineLvl w:val="5"/>
    </w:pPr>
  </w:style>
  <w:style w:type="paragraph" w:styleId="7">
    <w:name w:val="heading 7"/>
    <w:basedOn w:val="6"/>
    <w:next w:val="Body"/>
    <w:link w:val="7Char"/>
    <w:qFormat/>
    <w:rsid w:val="00C90098"/>
    <w:pPr>
      <w:numPr>
        <w:ilvl w:val="6"/>
      </w:numPr>
      <w:tabs>
        <w:tab w:val="num" w:pos="360"/>
      </w:tabs>
      <w:outlineLvl w:val="6"/>
    </w:pPr>
  </w:style>
  <w:style w:type="paragraph" w:styleId="8">
    <w:name w:val="heading 8"/>
    <w:aliases w:val="Appendix"/>
    <w:basedOn w:val="1"/>
    <w:next w:val="Body"/>
    <w:link w:val="8Char"/>
    <w:qFormat/>
    <w:rsid w:val="00C90098"/>
    <w:pPr>
      <w:numPr>
        <w:ilvl w:val="7"/>
      </w:numPr>
      <w:tabs>
        <w:tab w:val="num" w:pos="360"/>
      </w:tabs>
      <w:spacing w:after="280"/>
      <w:outlineLvl w:val="7"/>
    </w:pPr>
  </w:style>
  <w:style w:type="paragraph" w:styleId="9">
    <w:name w:val="heading 9"/>
    <w:aliases w:val="Reference"/>
    <w:basedOn w:val="Body"/>
    <w:next w:val="Body"/>
    <w:link w:val="9Char"/>
    <w:qFormat/>
    <w:rsid w:val="00C90098"/>
    <w:pPr>
      <w:numPr>
        <w:ilvl w:val="8"/>
        <w:numId w:val="1"/>
      </w:numPr>
      <w:tabs>
        <w:tab w:val="num" w:pos="360"/>
      </w:tabs>
      <w:outlineLvl w:val="8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2Char">
    <w:name w:val="标题 2 Char"/>
    <w:basedOn w:val="a0"/>
    <w:link w:val="2"/>
    <w:rsid w:val="00C90098"/>
    <w:rPr>
      <w:rFonts w:ascii="Arial" w:eastAsia="Times New Roman" w:hAnsi="Arial" w:cs="Times New Roman"/>
      <w:b/>
      <w:caps/>
      <w:kern w:val="28"/>
      <w:sz w:val="28"/>
      <w:szCs w:val="20"/>
      <w:lang w:eastAsia="nl-NL"/>
    </w:rPr>
  </w:style>
  <w:style w:type="character" w:customStyle="1" w:styleId="3Char">
    <w:name w:val="标题 3 Char"/>
    <w:basedOn w:val="a0"/>
    <w:link w:val="3"/>
    <w:rsid w:val="00C90098"/>
    <w:rPr>
      <w:rFonts w:ascii="Arial" w:eastAsia="Times New Roman" w:hAnsi="Arial" w:cs="Times New Roman"/>
      <w:b/>
      <w:kern w:val="28"/>
      <w:sz w:val="24"/>
      <w:szCs w:val="20"/>
      <w:lang w:eastAsia="nl-NL"/>
    </w:rPr>
  </w:style>
  <w:style w:type="character" w:customStyle="1" w:styleId="4Char">
    <w:name w:val="标题 4 Char"/>
    <w:basedOn w:val="a0"/>
    <w:link w:val="4"/>
    <w:rsid w:val="00C90098"/>
    <w:rPr>
      <w:rFonts w:ascii="Arial" w:eastAsia="Times New Roman" w:hAnsi="Arial" w:cs="Times New Roman"/>
      <w:b/>
      <w:kern w:val="28"/>
      <w:szCs w:val="20"/>
      <w:lang w:eastAsia="nl-NL"/>
    </w:rPr>
  </w:style>
  <w:style w:type="character" w:customStyle="1" w:styleId="5Char">
    <w:name w:val="标题 5 Char"/>
    <w:basedOn w:val="a0"/>
    <w:link w:val="5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6Char">
    <w:name w:val="标题 6 Char"/>
    <w:basedOn w:val="a0"/>
    <w:link w:val="6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7Char">
    <w:name w:val="标题 7 Char"/>
    <w:basedOn w:val="a0"/>
    <w:link w:val="7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8Char">
    <w:name w:val="标题 8 Char"/>
    <w:aliases w:val="Appendix Char"/>
    <w:basedOn w:val="a0"/>
    <w:link w:val="8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9Char">
    <w:name w:val="标题 9 Char"/>
    <w:aliases w:val="Reference Char"/>
    <w:basedOn w:val="a0"/>
    <w:link w:val="9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customStyle="1" w:styleId="Body">
    <w:name w:val="Body"/>
    <w:aliases w:val="bd"/>
    <w:link w:val="BodyChar"/>
    <w:qFormat/>
    <w:rsid w:val="00C90098"/>
    <w:pPr>
      <w:spacing w:after="0" w:line="260" w:lineRule="atLeast"/>
    </w:pPr>
    <w:rPr>
      <w:rFonts w:ascii="Arial" w:eastAsia="Times New Roman" w:hAnsi="Arial" w:cs="Times New Roman"/>
      <w:szCs w:val="20"/>
      <w:lang w:eastAsia="nl-NL"/>
    </w:rPr>
  </w:style>
  <w:style w:type="character" w:customStyle="1" w:styleId="BodyChar">
    <w:name w:val="Body Char"/>
    <w:aliases w:val="bd Char"/>
    <w:link w:val="Body"/>
    <w:rsid w:val="00C90098"/>
    <w:rPr>
      <w:rFonts w:ascii="Arial" w:eastAsia="Times New Roman" w:hAnsi="Arial" w:cs="Times New Roman"/>
      <w:szCs w:val="20"/>
      <w:lang w:eastAsia="nl-NL"/>
    </w:rPr>
  </w:style>
  <w:style w:type="paragraph" w:customStyle="1" w:styleId="TableBody">
    <w:name w:val="TableBody"/>
    <w:basedOn w:val="Body"/>
    <w:link w:val="TableBodyChar"/>
    <w:rsid w:val="00C90098"/>
    <w:rPr>
      <w:sz w:val="18"/>
    </w:rPr>
  </w:style>
  <w:style w:type="paragraph" w:customStyle="1" w:styleId="FirstPageHeader">
    <w:name w:val="FirstPage Header"/>
    <w:basedOn w:val="Body"/>
    <w:link w:val="FirstPageHeaderChar"/>
    <w:rsid w:val="00C90098"/>
    <w:pPr>
      <w:spacing w:line="240" w:lineRule="auto"/>
    </w:pPr>
    <w:rPr>
      <w:b/>
      <w:sz w:val="20"/>
    </w:rPr>
  </w:style>
  <w:style w:type="character" w:customStyle="1" w:styleId="FirstPageHeaderChar">
    <w:name w:val="FirstPage Header Char"/>
    <w:link w:val="FirstPageHeader"/>
    <w:rsid w:val="00C90098"/>
    <w:rPr>
      <w:rFonts w:ascii="Arial" w:eastAsia="Times New Roman" w:hAnsi="Arial" w:cs="Times New Roman"/>
      <w:b/>
      <w:sz w:val="20"/>
      <w:szCs w:val="20"/>
      <w:lang w:eastAsia="nl-NL"/>
    </w:rPr>
  </w:style>
  <w:style w:type="paragraph" w:customStyle="1" w:styleId="FirstPageTable">
    <w:name w:val="FirstPageTable"/>
    <w:basedOn w:val="FirstPageHeader"/>
    <w:link w:val="FirstPageTableChar"/>
    <w:rsid w:val="00C90098"/>
    <w:rPr>
      <w:b w:val="0"/>
    </w:rPr>
  </w:style>
  <w:style w:type="character" w:customStyle="1" w:styleId="FirstPageTableChar">
    <w:name w:val="FirstPageTable Char"/>
    <w:link w:val="FirstPageTable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paragraph" w:styleId="a3">
    <w:name w:val="footer"/>
    <w:basedOn w:val="Body"/>
    <w:link w:val="Char"/>
    <w:rsid w:val="00C90098"/>
    <w:pPr>
      <w:tabs>
        <w:tab w:val="right" w:pos="9752"/>
      </w:tabs>
    </w:pPr>
    <w:rPr>
      <w:kern w:val="24"/>
      <w:sz w:val="18"/>
    </w:rPr>
  </w:style>
  <w:style w:type="character" w:customStyle="1" w:styleId="Char">
    <w:name w:val="页脚 Char"/>
    <w:basedOn w:val="a0"/>
    <w:link w:val="a3"/>
    <w:rsid w:val="00C90098"/>
    <w:rPr>
      <w:rFonts w:ascii="Arial" w:eastAsia="Times New Roman" w:hAnsi="Arial" w:cs="Times New Roman"/>
      <w:kern w:val="24"/>
      <w:sz w:val="18"/>
      <w:szCs w:val="20"/>
      <w:lang w:eastAsia="nl-NL"/>
    </w:rPr>
  </w:style>
  <w:style w:type="paragraph" w:styleId="a4">
    <w:name w:val="header"/>
    <w:basedOn w:val="Body"/>
    <w:link w:val="Char0"/>
    <w:rsid w:val="00C90098"/>
    <w:pPr>
      <w:widowControl w:val="0"/>
      <w:spacing w:line="240" w:lineRule="auto"/>
    </w:pPr>
    <w:rPr>
      <w:noProof/>
      <w:sz w:val="16"/>
    </w:rPr>
  </w:style>
  <w:style w:type="character" w:customStyle="1" w:styleId="Char0">
    <w:name w:val="页眉 Char"/>
    <w:basedOn w:val="a0"/>
    <w:link w:val="a4"/>
    <w:rsid w:val="00C90098"/>
    <w:rPr>
      <w:rFonts w:ascii="Arial" w:eastAsia="Times New Roman" w:hAnsi="Arial" w:cs="Times New Roman"/>
      <w:noProof/>
      <w:sz w:val="16"/>
      <w:szCs w:val="20"/>
      <w:lang w:eastAsia="nl-NL"/>
    </w:rPr>
  </w:style>
  <w:style w:type="paragraph" w:customStyle="1" w:styleId="Heading">
    <w:name w:val="Heading"/>
    <w:basedOn w:val="Body"/>
    <w:next w:val="Body"/>
    <w:rsid w:val="00C90098"/>
    <w:pPr>
      <w:keepNext/>
      <w:spacing w:before="400" w:after="120" w:line="240" w:lineRule="auto"/>
      <w:jc w:val="center"/>
    </w:pPr>
    <w:rPr>
      <w:b/>
      <w:caps/>
      <w:kern w:val="24"/>
      <w:sz w:val="28"/>
    </w:rPr>
  </w:style>
  <w:style w:type="paragraph" w:customStyle="1" w:styleId="HelpText">
    <w:name w:val="HelpText"/>
    <w:basedOn w:val="Body"/>
    <w:rsid w:val="00C90098"/>
    <w:pPr>
      <w:spacing w:before="60" w:line="160" w:lineRule="atLeast"/>
    </w:pPr>
    <w:rPr>
      <w:color w:val="FF0000"/>
      <w:spacing w:val="20"/>
      <w:sz w:val="16"/>
    </w:rPr>
  </w:style>
  <w:style w:type="paragraph" w:customStyle="1" w:styleId="HiddenText">
    <w:name w:val="HiddenText"/>
    <w:basedOn w:val="Body"/>
    <w:link w:val="HiddenTextChar"/>
    <w:rsid w:val="00C90098"/>
    <w:rPr>
      <w:vanish/>
      <w:color w:val="0000FF"/>
    </w:rPr>
  </w:style>
  <w:style w:type="character" w:customStyle="1" w:styleId="HiddenTextChar">
    <w:name w:val="HiddenText Char"/>
    <w:link w:val="HiddenText"/>
    <w:rsid w:val="00C90098"/>
    <w:rPr>
      <w:rFonts w:ascii="Arial" w:eastAsia="Times New Roman" w:hAnsi="Arial" w:cs="Times New Roman"/>
      <w:vanish/>
      <w:color w:val="0000FF"/>
      <w:szCs w:val="20"/>
      <w:lang w:eastAsia="nl-NL"/>
    </w:rPr>
  </w:style>
  <w:style w:type="paragraph" w:customStyle="1" w:styleId="Bodyindent">
    <w:name w:val="Body indent"/>
    <w:basedOn w:val="Body"/>
    <w:next w:val="Body"/>
    <w:rsid w:val="00C90098"/>
    <w:pPr>
      <w:ind w:left="851" w:hanging="851"/>
    </w:pPr>
  </w:style>
  <w:style w:type="paragraph" w:customStyle="1" w:styleId="PlantUML">
    <w:name w:val="PlantUML"/>
    <w:basedOn w:val="a"/>
    <w:link w:val="PlantUMLChar"/>
    <w:autoRedefine/>
    <w:rsid w:val="00A262CA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</w:pPr>
    <w:rPr>
      <w:rFonts w:ascii="Courier New" w:hAnsi="Courier New" w:cs="Courier New"/>
      <w:vanish/>
      <w:color w:val="008000"/>
      <w:sz w:val="18"/>
    </w:rPr>
  </w:style>
  <w:style w:type="character" w:customStyle="1" w:styleId="PlantUMLChar">
    <w:name w:val="PlantUML Char"/>
    <w:link w:val="PlantUML"/>
    <w:rsid w:val="00A262CA"/>
    <w:rPr>
      <w:rFonts w:ascii="Courier New" w:eastAsia="Times New Roman" w:hAnsi="Courier New" w:cs="Courier New"/>
      <w:vanish/>
      <w:color w:val="008000"/>
      <w:sz w:val="18"/>
      <w:szCs w:val="20"/>
      <w:shd w:val="clear" w:color="auto" w:fill="BAFDBA"/>
      <w:lang w:eastAsia="nl-NL"/>
    </w:rPr>
  </w:style>
  <w:style w:type="paragraph" w:customStyle="1" w:styleId="PlantUMLImg">
    <w:name w:val="PlantUMLImg"/>
    <w:basedOn w:val="a"/>
    <w:link w:val="PlantUMLImgChar"/>
    <w:autoRedefine/>
    <w:rsid w:val="00C90098"/>
    <w:pPr>
      <w:jc w:val="center"/>
    </w:pPr>
  </w:style>
  <w:style w:type="character" w:customStyle="1" w:styleId="PlantUMLImgChar">
    <w:name w:val="PlantUMLImg Char"/>
    <w:basedOn w:val="FirstPageTableChar"/>
    <w:link w:val="PlantUMLImg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table" w:styleId="-1">
    <w:name w:val="Light List Accent 1"/>
    <w:basedOn w:val="a1"/>
    <w:uiPriority w:val="61"/>
    <w:rsid w:val="00C900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List Paragraph"/>
    <w:basedOn w:val="a"/>
    <w:uiPriority w:val="34"/>
    <w:qFormat/>
    <w:rsid w:val="00C90098"/>
    <w:pPr>
      <w:ind w:left="720"/>
      <w:contextualSpacing/>
    </w:pPr>
  </w:style>
  <w:style w:type="character" w:customStyle="1" w:styleId="TableBodyChar">
    <w:name w:val="TableBody Char"/>
    <w:link w:val="TableBody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styleId="a6">
    <w:name w:val="Balloon Text"/>
    <w:basedOn w:val="a"/>
    <w:link w:val="Char1"/>
    <w:uiPriority w:val="99"/>
    <w:semiHidden/>
    <w:unhideWhenUsed/>
    <w:rsid w:val="00C90098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C90098"/>
    <w:rPr>
      <w:rFonts w:ascii="Tahoma" w:eastAsia="Times New Roman" w:hAnsi="Tahoma" w:cs="Tahoma"/>
      <w:sz w:val="16"/>
      <w:szCs w:val="16"/>
      <w:lang w:eastAsia="nl-NL"/>
    </w:rPr>
  </w:style>
  <w:style w:type="character" w:styleId="HTML">
    <w:name w:val="HTML Code"/>
    <w:basedOn w:val="a0"/>
    <w:uiPriority w:val="99"/>
    <w:semiHidden/>
    <w:unhideWhenUsed/>
    <w:rsid w:val="00C9009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90098"/>
  </w:style>
  <w:style w:type="character" w:styleId="a7">
    <w:name w:val="Hyperlink"/>
    <w:basedOn w:val="a0"/>
    <w:uiPriority w:val="99"/>
    <w:unhideWhenUsed/>
    <w:rsid w:val="0026756D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31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Char">
    <w:name w:val="HTML 预设格式 Char"/>
    <w:basedOn w:val="a0"/>
    <w:link w:val="HTML0"/>
    <w:uiPriority w:val="99"/>
    <w:semiHidden/>
    <w:rsid w:val="00316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viz.org/Download_windows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plantuml.sourceforge.n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lantuml.sourceforge.ne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wnload_windows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usic\AppData\Roaming\Microsoft\Templates\PlantUML_Template_v2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PlantUML_Template_v23.dotm</Template>
  <TotalTime>21</TotalTime>
  <Pages>12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PlantUML Word template</vt:lpstr>
    </vt:vector>
  </TitlesOfParts>
  <Company>Microsoft Corporation</Company>
  <LinksUpToDate>false</LinksUpToDate>
  <CharactersWithSpaces>5858</CharactersWithSpaces>
  <SharedDoc>false</SharedDoc>
  <HyperlinkBase>plantuml.sourceforge.net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PlantUML Word template</dc:title>
  <dc:creator>apusic</dc:creator>
  <dc:description>Please respect open source copyrights as mentioned in this document.</dc:description>
  <cp:lastModifiedBy>apusic</cp:lastModifiedBy>
  <cp:revision>4</cp:revision>
  <dcterms:created xsi:type="dcterms:W3CDTF">2014-09-02T22:15:00Z</dcterms:created>
  <dcterms:modified xsi:type="dcterms:W3CDTF">2014-09-02T22:36:00Z</dcterms:modified>
</cp:coreProperties>
</file>